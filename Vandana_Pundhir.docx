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5676"/>
      </w:tblGrid>
      <w:tr w:rsidR="00156523" w:rsidRPr="00180CE6" w14:paraId="412EC3CB" w14:textId="77777777">
        <w:trPr>
          <w:jc w:val="center"/>
        </w:trPr>
        <w:tc>
          <w:tcPr>
            <w:tcW w:w="2297" w:type="pct"/>
          </w:tcPr>
          <w:p w14:paraId="3180CE29" w14:textId="77777777" w:rsidR="00156523" w:rsidRDefault="00910F4D">
            <w:pPr>
              <w:pStyle w:val="Address2"/>
              <w:spacing w:before="40" w:after="40"/>
              <w:jc w:val="left"/>
              <w:rPr>
                <w:b/>
                <w:bCs/>
                <w:sz w:val="32"/>
              </w:rPr>
            </w:pPr>
            <w:bookmarkStart w:id="0" w:name="_GoBack"/>
            <w:bookmarkEnd w:id="0"/>
            <w:r>
              <w:rPr>
                <w:b/>
                <w:bCs/>
                <w:sz w:val="32"/>
              </w:rPr>
              <w:t>vANDANA pUNDHIR</w:t>
            </w:r>
          </w:p>
          <w:p w14:paraId="3571DA94" w14:textId="77777777" w:rsidR="00156523" w:rsidRDefault="00156523">
            <w:pPr>
              <w:pStyle w:val="Address2"/>
              <w:spacing w:after="60"/>
              <w:jc w:val="left"/>
              <w:rPr>
                <w:sz w:val="20"/>
              </w:rPr>
            </w:pPr>
            <w:r>
              <w:rPr>
                <w:sz w:val="20"/>
              </w:rPr>
              <w:t>CHARTERED Accountant</w:t>
            </w:r>
          </w:p>
        </w:tc>
        <w:tc>
          <w:tcPr>
            <w:tcW w:w="2703" w:type="pct"/>
          </w:tcPr>
          <w:p w14:paraId="6BDB37E1" w14:textId="77777777" w:rsidR="00156523" w:rsidRPr="002D0F7D" w:rsidRDefault="002D0F7D">
            <w:pPr>
              <w:pStyle w:val="Address2"/>
              <w:spacing w:before="60" w:after="60"/>
              <w:jc w:val="left"/>
              <w:rPr>
                <w:caps w:val="0"/>
                <w:spacing w:val="0"/>
                <w:sz w:val="22"/>
              </w:rPr>
            </w:pPr>
            <w:r>
              <w:rPr>
                <w:caps w:val="0"/>
                <w:spacing w:val="0"/>
                <w:sz w:val="22"/>
              </w:rPr>
              <w:t>Flat No.</w:t>
            </w:r>
            <w:r w:rsidR="00910F4D" w:rsidRPr="002D0F7D">
              <w:rPr>
                <w:caps w:val="0"/>
                <w:spacing w:val="0"/>
                <w:sz w:val="22"/>
              </w:rPr>
              <w:t xml:space="preserve"> </w:t>
            </w:r>
            <w:r w:rsidR="00E63681">
              <w:rPr>
                <w:caps w:val="0"/>
                <w:spacing w:val="0"/>
                <w:sz w:val="22"/>
              </w:rPr>
              <w:t>603</w:t>
            </w:r>
            <w:r w:rsidR="00910F4D" w:rsidRPr="002D0F7D">
              <w:rPr>
                <w:caps w:val="0"/>
                <w:spacing w:val="0"/>
                <w:sz w:val="22"/>
              </w:rPr>
              <w:t xml:space="preserve">, </w:t>
            </w:r>
            <w:r w:rsidR="00E63681">
              <w:rPr>
                <w:caps w:val="0"/>
                <w:spacing w:val="0"/>
                <w:sz w:val="22"/>
              </w:rPr>
              <w:t>Paras Tierra,</w:t>
            </w:r>
          </w:p>
          <w:p w14:paraId="53FBA3F4" w14:textId="77777777" w:rsidR="00910F4D" w:rsidRPr="002D0F7D" w:rsidRDefault="00E63681">
            <w:pPr>
              <w:pStyle w:val="Address2"/>
              <w:spacing w:before="60" w:after="60"/>
              <w:jc w:val="left"/>
              <w:rPr>
                <w:caps w:val="0"/>
                <w:spacing w:val="0"/>
                <w:sz w:val="22"/>
              </w:rPr>
            </w:pPr>
            <w:r>
              <w:rPr>
                <w:caps w:val="0"/>
                <w:spacing w:val="0"/>
                <w:sz w:val="22"/>
              </w:rPr>
              <w:t>Sector-137,</w:t>
            </w:r>
            <w:r w:rsidR="002D0F7D">
              <w:rPr>
                <w:caps w:val="0"/>
                <w:spacing w:val="0"/>
                <w:sz w:val="22"/>
              </w:rPr>
              <w:t xml:space="preserve"> </w:t>
            </w:r>
            <w:r>
              <w:rPr>
                <w:caps w:val="0"/>
                <w:spacing w:val="0"/>
                <w:sz w:val="22"/>
              </w:rPr>
              <w:t xml:space="preserve">Noida </w:t>
            </w:r>
            <w:r w:rsidR="00910F4D" w:rsidRPr="002D0F7D">
              <w:rPr>
                <w:caps w:val="0"/>
                <w:spacing w:val="0"/>
                <w:sz w:val="22"/>
              </w:rPr>
              <w:t xml:space="preserve">- </w:t>
            </w:r>
            <w:r>
              <w:rPr>
                <w:caps w:val="0"/>
                <w:spacing w:val="0"/>
                <w:sz w:val="22"/>
              </w:rPr>
              <w:t>210305</w:t>
            </w:r>
          </w:p>
          <w:p w14:paraId="77CDB329" w14:textId="77777777" w:rsidR="00483999" w:rsidRPr="002D0F7D" w:rsidRDefault="00156523" w:rsidP="00483999">
            <w:pPr>
              <w:pStyle w:val="Address2"/>
              <w:spacing w:before="60" w:after="60"/>
              <w:jc w:val="left"/>
              <w:rPr>
                <w:caps w:val="0"/>
                <w:spacing w:val="0"/>
                <w:sz w:val="22"/>
              </w:rPr>
            </w:pPr>
            <w:r w:rsidRPr="002D0F7D">
              <w:rPr>
                <w:caps w:val="0"/>
                <w:spacing w:val="0"/>
                <w:sz w:val="22"/>
              </w:rPr>
              <w:t>Phone +</w:t>
            </w:r>
            <w:r w:rsidR="002E19B5" w:rsidRPr="002D0F7D">
              <w:rPr>
                <w:caps w:val="0"/>
                <w:spacing w:val="0"/>
                <w:sz w:val="22"/>
              </w:rPr>
              <w:t xml:space="preserve">91 </w:t>
            </w:r>
            <w:r w:rsidR="000C7F48" w:rsidRPr="002D0F7D">
              <w:rPr>
                <w:caps w:val="0"/>
                <w:spacing w:val="0"/>
                <w:sz w:val="22"/>
              </w:rPr>
              <w:t>9</w:t>
            </w:r>
            <w:r w:rsidR="00012BCF" w:rsidRPr="002D0F7D">
              <w:rPr>
                <w:caps w:val="0"/>
                <w:spacing w:val="0"/>
                <w:sz w:val="22"/>
              </w:rPr>
              <w:t>962</w:t>
            </w:r>
            <w:r w:rsidR="00910F4D" w:rsidRPr="002D0F7D">
              <w:rPr>
                <w:caps w:val="0"/>
                <w:spacing w:val="0"/>
                <w:sz w:val="22"/>
              </w:rPr>
              <w:t>031930</w:t>
            </w:r>
            <w:r w:rsidR="000C7F48" w:rsidRPr="002D0F7D">
              <w:rPr>
                <w:caps w:val="0"/>
                <w:spacing w:val="0"/>
                <w:sz w:val="22"/>
              </w:rPr>
              <w:t xml:space="preserve"> </w:t>
            </w:r>
          </w:p>
          <w:p w14:paraId="295F1ED6" w14:textId="77777777" w:rsidR="00156523" w:rsidRPr="00180CE6" w:rsidRDefault="00156523" w:rsidP="004D44CB">
            <w:pPr>
              <w:pStyle w:val="Address2"/>
              <w:spacing w:before="60" w:after="60"/>
              <w:jc w:val="left"/>
              <w:rPr>
                <w:sz w:val="18"/>
                <w:lang w:val="de-DE"/>
              </w:rPr>
            </w:pPr>
            <w:r w:rsidRPr="002D0F7D">
              <w:rPr>
                <w:caps w:val="0"/>
                <w:spacing w:val="0"/>
                <w:sz w:val="22"/>
              </w:rPr>
              <w:t>E-mail</w:t>
            </w:r>
            <w:r w:rsidR="004F714E" w:rsidRPr="002D0F7D">
              <w:rPr>
                <w:caps w:val="0"/>
                <w:spacing w:val="0"/>
                <w:sz w:val="22"/>
              </w:rPr>
              <w:t>:</w:t>
            </w:r>
            <w:r w:rsidRPr="002D0F7D">
              <w:rPr>
                <w:caps w:val="0"/>
                <w:spacing w:val="0"/>
                <w:sz w:val="22"/>
              </w:rPr>
              <w:t xml:space="preserve"> </w:t>
            </w:r>
            <w:r w:rsidR="002D0F7D">
              <w:rPr>
                <w:caps w:val="0"/>
                <w:spacing w:val="0"/>
                <w:sz w:val="22"/>
              </w:rPr>
              <w:t>vandanapundhir</w:t>
            </w:r>
            <w:r w:rsidR="00910F4D" w:rsidRPr="002D0F7D">
              <w:rPr>
                <w:caps w:val="0"/>
                <w:spacing w:val="0"/>
                <w:sz w:val="22"/>
              </w:rPr>
              <w:t>1988</w:t>
            </w:r>
            <w:r w:rsidR="00800C47" w:rsidRPr="002D0F7D">
              <w:rPr>
                <w:caps w:val="0"/>
                <w:spacing w:val="0"/>
                <w:sz w:val="22"/>
              </w:rPr>
              <w:t>@gmail.com</w:t>
            </w:r>
          </w:p>
        </w:tc>
      </w:tr>
    </w:tbl>
    <w:p w14:paraId="3A1A2A99" w14:textId="77777777" w:rsidR="00156523" w:rsidRPr="00180CE6" w:rsidRDefault="00156523">
      <w:pPr>
        <w:jc w:val="left"/>
        <w:rPr>
          <w:lang w:val="de-DE"/>
        </w:rPr>
      </w:pPr>
    </w:p>
    <w:tbl>
      <w:tblPr>
        <w:tblW w:w="4939" w:type="pct"/>
        <w:tblLook w:val="0000" w:firstRow="0" w:lastRow="0" w:firstColumn="0" w:lastColumn="0" w:noHBand="0" w:noVBand="0"/>
      </w:tblPr>
      <w:tblGrid>
        <w:gridCol w:w="267"/>
        <w:gridCol w:w="10"/>
        <w:gridCol w:w="9"/>
        <w:gridCol w:w="116"/>
        <w:gridCol w:w="9969"/>
      </w:tblGrid>
      <w:tr w:rsidR="00156523" w14:paraId="0AC91634" w14:textId="77777777" w:rsidTr="0093564E">
        <w:trPr>
          <w:cantSplit/>
          <w:trHeight w:val="182"/>
        </w:trPr>
        <w:tc>
          <w:tcPr>
            <w:tcW w:w="5000" w:type="pct"/>
            <w:gridSpan w:val="5"/>
          </w:tcPr>
          <w:p w14:paraId="18E0FFFC" w14:textId="77777777" w:rsidR="00156523" w:rsidRDefault="00156523">
            <w:pPr>
              <w:pStyle w:val="SectionTitle"/>
            </w:pPr>
            <w:r>
              <w:t>Objective</w:t>
            </w:r>
          </w:p>
        </w:tc>
      </w:tr>
      <w:tr w:rsidR="00156523" w14:paraId="3B2D7360" w14:textId="77777777" w:rsidTr="00EE748D">
        <w:trPr>
          <w:trHeight w:val="576"/>
        </w:trPr>
        <w:tc>
          <w:tcPr>
            <w:tcW w:w="129" w:type="pct"/>
          </w:tcPr>
          <w:p w14:paraId="5F659072" w14:textId="77777777" w:rsidR="00156523" w:rsidRDefault="00156523"/>
        </w:tc>
        <w:tc>
          <w:tcPr>
            <w:tcW w:w="4871" w:type="pct"/>
            <w:gridSpan w:val="4"/>
          </w:tcPr>
          <w:p w14:paraId="56635129" w14:textId="77777777" w:rsidR="00156523" w:rsidRDefault="00012BCF" w:rsidP="00E7576B">
            <w:pPr>
              <w:pStyle w:val="Objective"/>
              <w:ind w:left="2"/>
            </w:pPr>
            <w:r>
              <w:t xml:space="preserve">Seeking an </w:t>
            </w:r>
            <w:r w:rsidRPr="00012BCF">
              <w:t xml:space="preserve">enriching </w:t>
            </w:r>
            <w:r>
              <w:t xml:space="preserve">career </w:t>
            </w:r>
            <w:r w:rsidR="009D1FC0">
              <w:t>and</w:t>
            </w:r>
            <w:r w:rsidRPr="00012BCF">
              <w:t xml:space="preserve"> opportunities to </w:t>
            </w:r>
            <w:r w:rsidR="009D1FC0">
              <w:t xml:space="preserve">contribute towards fulfillment of organizational goals </w:t>
            </w:r>
            <w:r w:rsidR="00B5171A">
              <w:t>&amp;</w:t>
            </w:r>
            <w:r w:rsidR="00E7576B">
              <w:t xml:space="preserve"> </w:t>
            </w:r>
            <w:r w:rsidR="00156523">
              <w:t>personal growth goals through hard work and dedication.</w:t>
            </w:r>
          </w:p>
        </w:tc>
      </w:tr>
      <w:tr w:rsidR="00156523" w14:paraId="525A2054" w14:textId="77777777" w:rsidTr="0093564E">
        <w:trPr>
          <w:cantSplit/>
        </w:trPr>
        <w:tc>
          <w:tcPr>
            <w:tcW w:w="5000" w:type="pct"/>
            <w:gridSpan w:val="5"/>
          </w:tcPr>
          <w:p w14:paraId="59B00FC7" w14:textId="77777777" w:rsidR="00156523" w:rsidRDefault="00156523">
            <w:pPr>
              <w:pStyle w:val="SectionTitle"/>
            </w:pPr>
            <w:r>
              <w:t>professional experience</w:t>
            </w:r>
          </w:p>
        </w:tc>
      </w:tr>
      <w:tr w:rsidR="00156523" w14:paraId="44795F4B" w14:textId="77777777" w:rsidTr="00EE748D">
        <w:trPr>
          <w:trHeight w:val="430"/>
        </w:trPr>
        <w:tc>
          <w:tcPr>
            <w:tcW w:w="129" w:type="pct"/>
          </w:tcPr>
          <w:p w14:paraId="66972AF4" w14:textId="77777777" w:rsidR="00156523" w:rsidRDefault="00156523"/>
        </w:tc>
        <w:tc>
          <w:tcPr>
            <w:tcW w:w="4871" w:type="pct"/>
            <w:gridSpan w:val="4"/>
          </w:tcPr>
          <w:p w14:paraId="5057B6D2" w14:textId="77777777" w:rsidR="00CA51DC" w:rsidRDefault="00CA51DC" w:rsidP="00CA51DC">
            <w:pPr>
              <w:pStyle w:val="Achievement"/>
              <w:numPr>
                <w:ilvl w:val="0"/>
                <w:numId w:val="0"/>
              </w:numPr>
              <w:spacing w:before="12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</w:rPr>
              <w:t xml:space="preserve">August 2019 till date </w:t>
            </w:r>
            <w:r>
              <w:t xml:space="preserve">– </w:t>
            </w:r>
            <w:proofErr w:type="spellStart"/>
            <w:r>
              <w:rPr>
                <w:rFonts w:cs="Calibri"/>
                <w:b/>
                <w:sz w:val="24"/>
                <w:szCs w:val="24"/>
              </w:rPr>
              <w:t>Genpact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 xml:space="preserve"> India Pvt. Ltd., Noida</w:t>
            </w:r>
          </w:p>
          <w:p w14:paraId="500D6A82" w14:textId="77777777" w:rsidR="00CA51DC" w:rsidRDefault="00CA51DC" w:rsidP="00CA51DC">
            <w:pPr>
              <w:pStyle w:val="Achievement"/>
              <w:numPr>
                <w:ilvl w:val="0"/>
                <w:numId w:val="0"/>
              </w:numPr>
              <w:spacing w:before="120"/>
            </w:pPr>
            <w:r>
              <w:rPr>
                <w:b/>
              </w:rPr>
              <w:t xml:space="preserve">Designation </w:t>
            </w:r>
            <w:r>
              <w:t>– Manager</w:t>
            </w:r>
          </w:p>
          <w:p w14:paraId="2DBBDD5C" w14:textId="77777777" w:rsidR="00CA51DC" w:rsidRDefault="00CA51DC" w:rsidP="00CA51DC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Area of Operations </w:t>
            </w:r>
            <w:r>
              <w:t xml:space="preserve">– Financial Planning &amp; Analysis </w:t>
            </w:r>
          </w:p>
          <w:p w14:paraId="1B27EDFD" w14:textId="77777777" w:rsidR="00CA51DC" w:rsidRDefault="00CA51DC" w:rsidP="00CA51DC">
            <w:pPr>
              <w:spacing w:before="60"/>
            </w:pPr>
          </w:p>
          <w:p w14:paraId="65E1B509" w14:textId="77777777" w:rsidR="00CA51DC" w:rsidRDefault="00CA51DC" w:rsidP="00CA51DC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bCs/>
              </w:rPr>
            </w:pPr>
            <w:r>
              <w:rPr>
                <w:b/>
                <w:bCs/>
              </w:rPr>
              <w:t>Current Responsibilities:</w:t>
            </w:r>
          </w:p>
          <w:p w14:paraId="1EEB07F8" w14:textId="77777777" w:rsidR="00EA7315" w:rsidRDefault="00EA7315" w:rsidP="00CA51DC">
            <w:pPr>
              <w:numPr>
                <w:ilvl w:val="0"/>
                <w:numId w:val="25"/>
              </w:numPr>
              <w:spacing w:before="60"/>
            </w:pPr>
            <w:r>
              <w:t>Responsible for Budgeting, Forecasting and Management reporting.</w:t>
            </w:r>
          </w:p>
          <w:p w14:paraId="399D6593" w14:textId="77777777" w:rsidR="00CA51DC" w:rsidRDefault="00730994" w:rsidP="00CA51DC">
            <w:pPr>
              <w:numPr>
                <w:ilvl w:val="0"/>
                <w:numId w:val="25"/>
              </w:numPr>
              <w:spacing w:before="60"/>
            </w:pPr>
            <w:r>
              <w:t>Pr</w:t>
            </w:r>
            <w:r w:rsidR="00EA7315">
              <w:t>esentation of</w:t>
            </w:r>
            <w:r>
              <w:t xml:space="preserve"> Monthly Financials focusing </w:t>
            </w:r>
            <w:r w:rsidR="00E63681">
              <w:t>on variances to Forecast and Budget</w:t>
            </w:r>
            <w:r>
              <w:t>.</w:t>
            </w:r>
          </w:p>
          <w:p w14:paraId="664E7FE2" w14:textId="77777777" w:rsidR="00825E79" w:rsidRDefault="00EA7315" w:rsidP="00CA51DC">
            <w:pPr>
              <w:numPr>
                <w:ilvl w:val="0"/>
                <w:numId w:val="25"/>
              </w:numPr>
              <w:spacing w:before="60"/>
            </w:pPr>
            <w:r>
              <w:t>Preparation &amp; Analysis of Yearly Annual Contract &amp; Quarterly Forecast on segment level</w:t>
            </w:r>
            <w:r w:rsidR="00825E79">
              <w:t>.</w:t>
            </w:r>
          </w:p>
          <w:p w14:paraId="6C8CE5E1" w14:textId="77777777" w:rsidR="00722B0B" w:rsidRDefault="00722B0B" w:rsidP="00CA51DC">
            <w:pPr>
              <w:numPr>
                <w:ilvl w:val="0"/>
                <w:numId w:val="25"/>
              </w:numPr>
              <w:spacing w:before="60"/>
            </w:pPr>
            <w:r>
              <w:t xml:space="preserve">Liaison with </w:t>
            </w:r>
            <w:r w:rsidR="00B438C5">
              <w:t>the UK Team and support submission of P&amp;L numbers in Hyperion.</w:t>
            </w:r>
          </w:p>
          <w:p w14:paraId="745BCE57" w14:textId="77777777" w:rsidR="002C722F" w:rsidRDefault="002C722F" w:rsidP="00CA51DC">
            <w:pPr>
              <w:numPr>
                <w:ilvl w:val="0"/>
                <w:numId w:val="25"/>
              </w:numPr>
              <w:spacing w:before="60"/>
            </w:pPr>
            <w:r>
              <w:t>Review of entities with the help of smart view sheets (</w:t>
            </w:r>
            <w:proofErr w:type="spellStart"/>
            <w:r>
              <w:t>Essbase</w:t>
            </w:r>
            <w:proofErr w:type="spellEnd"/>
            <w:r>
              <w:t>).</w:t>
            </w:r>
          </w:p>
          <w:p w14:paraId="0107C523" w14:textId="77777777" w:rsidR="00C47B20" w:rsidRDefault="00E63681" w:rsidP="00C47B20">
            <w:pPr>
              <w:numPr>
                <w:ilvl w:val="0"/>
                <w:numId w:val="25"/>
              </w:numPr>
              <w:spacing w:before="60"/>
            </w:pPr>
            <w:r>
              <w:t>Ad hoc analysis to support the business on P&amp;L deep dives and variance analysis.</w:t>
            </w:r>
          </w:p>
          <w:p w14:paraId="222287FD" w14:textId="77777777" w:rsidR="00CA51DC" w:rsidRDefault="00825E79" w:rsidP="00CA51DC">
            <w:pPr>
              <w:numPr>
                <w:ilvl w:val="0"/>
                <w:numId w:val="25"/>
              </w:numPr>
              <w:spacing w:before="60"/>
              <w:rPr>
                <w:lang w:val="en-GB"/>
              </w:rPr>
            </w:pPr>
            <w:r>
              <w:rPr>
                <w:lang w:val="en-GB"/>
              </w:rPr>
              <w:t>Analysing the profitability of new products</w:t>
            </w:r>
            <w:r w:rsidR="00730994">
              <w:rPr>
                <w:lang w:val="en-GB"/>
              </w:rPr>
              <w:t xml:space="preserve"> to be launched</w:t>
            </w:r>
            <w:r>
              <w:rPr>
                <w:lang w:val="en-GB"/>
              </w:rPr>
              <w:t xml:space="preserve"> in Market and Margin analysis of existing projects</w:t>
            </w:r>
            <w:r w:rsidR="00E63681">
              <w:rPr>
                <w:lang w:val="en-GB"/>
              </w:rPr>
              <w:t>.</w:t>
            </w:r>
          </w:p>
          <w:p w14:paraId="21C7B833" w14:textId="77777777" w:rsidR="00CA51DC" w:rsidRPr="00FA74BD" w:rsidRDefault="00CA51DC" w:rsidP="00CA51DC">
            <w:pPr>
              <w:numPr>
                <w:ilvl w:val="0"/>
                <w:numId w:val="25"/>
              </w:numPr>
              <w:spacing w:before="60"/>
            </w:pPr>
            <w:r>
              <w:t>Actively involved in several automation projects resulting in time savings.</w:t>
            </w:r>
          </w:p>
          <w:p w14:paraId="05F23FDB" w14:textId="77777777" w:rsidR="00C47B20" w:rsidRDefault="00C47B20" w:rsidP="00910F4D">
            <w:pPr>
              <w:pStyle w:val="Achievement"/>
              <w:numPr>
                <w:ilvl w:val="0"/>
                <w:numId w:val="0"/>
              </w:numPr>
              <w:spacing w:before="120"/>
              <w:rPr>
                <w:b/>
              </w:rPr>
            </w:pPr>
          </w:p>
          <w:p w14:paraId="39885CAF" w14:textId="77777777" w:rsidR="00910F4D" w:rsidRDefault="002C34A0" w:rsidP="00910F4D">
            <w:pPr>
              <w:pStyle w:val="Achievement"/>
              <w:numPr>
                <w:ilvl w:val="0"/>
                <w:numId w:val="0"/>
              </w:numPr>
              <w:spacing w:before="12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</w:rPr>
              <w:t>September</w:t>
            </w:r>
            <w:r w:rsidR="008C5437">
              <w:rPr>
                <w:b/>
              </w:rPr>
              <w:t xml:space="preserve"> </w:t>
            </w:r>
            <w:r w:rsidR="00FE04B3">
              <w:rPr>
                <w:b/>
              </w:rPr>
              <w:t>201</w:t>
            </w:r>
            <w:r w:rsidR="00910F4D">
              <w:rPr>
                <w:b/>
              </w:rPr>
              <w:t>4</w:t>
            </w:r>
            <w:r w:rsidR="00FE04B3">
              <w:rPr>
                <w:b/>
              </w:rPr>
              <w:t xml:space="preserve"> </w:t>
            </w:r>
            <w:r w:rsidR="00CA51DC">
              <w:rPr>
                <w:b/>
              </w:rPr>
              <w:t xml:space="preserve">to July 2019 </w:t>
            </w:r>
            <w:r w:rsidR="008C5437">
              <w:t xml:space="preserve">– </w:t>
            </w:r>
            <w:r w:rsidR="00910F4D">
              <w:rPr>
                <w:rFonts w:cs="Calibri"/>
                <w:b/>
                <w:sz w:val="24"/>
                <w:szCs w:val="24"/>
              </w:rPr>
              <w:t>DXC Technology (Formerly known as Hewlett Packard Enterprise), Gurgaon</w:t>
            </w:r>
          </w:p>
          <w:p w14:paraId="3F587689" w14:textId="77777777" w:rsidR="008C5437" w:rsidRDefault="008C5437" w:rsidP="00910F4D">
            <w:pPr>
              <w:pStyle w:val="Achievement"/>
              <w:numPr>
                <w:ilvl w:val="0"/>
                <w:numId w:val="0"/>
              </w:numPr>
              <w:spacing w:before="120"/>
            </w:pPr>
            <w:r>
              <w:rPr>
                <w:b/>
              </w:rPr>
              <w:t xml:space="preserve">Designation </w:t>
            </w:r>
            <w:r>
              <w:t xml:space="preserve">– </w:t>
            </w:r>
            <w:r w:rsidR="00910F4D">
              <w:t>Financial Analyst</w:t>
            </w:r>
          </w:p>
          <w:p w14:paraId="3FC8368B" w14:textId="77777777" w:rsidR="007738A0" w:rsidRDefault="007738A0" w:rsidP="007738A0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Area of Operations </w:t>
            </w:r>
            <w:r>
              <w:t xml:space="preserve">– </w:t>
            </w:r>
            <w:r w:rsidR="00B66EAF">
              <w:t>Financial Planning &amp; Analysis</w:t>
            </w:r>
            <w:r w:rsidR="00F41FFB">
              <w:t xml:space="preserve"> </w:t>
            </w:r>
          </w:p>
          <w:p w14:paraId="7EE144FD" w14:textId="77777777" w:rsidR="00EE748D" w:rsidRDefault="00EE748D" w:rsidP="00EE748D">
            <w:pPr>
              <w:spacing w:before="60"/>
            </w:pPr>
          </w:p>
          <w:p w14:paraId="23209D97" w14:textId="77777777" w:rsidR="00EE748D" w:rsidRDefault="00EE748D" w:rsidP="00EE748D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  <w:r w:rsidR="00CA51DC">
              <w:rPr>
                <w:b/>
                <w:bCs/>
              </w:rPr>
              <w:t xml:space="preserve"> handled</w:t>
            </w:r>
            <w:r>
              <w:rPr>
                <w:b/>
                <w:bCs/>
              </w:rPr>
              <w:t>:</w:t>
            </w:r>
          </w:p>
          <w:p w14:paraId="354A711D" w14:textId="77777777" w:rsidR="000E36AC" w:rsidRDefault="000E36AC" w:rsidP="00EE748D">
            <w:pPr>
              <w:numPr>
                <w:ilvl w:val="0"/>
                <w:numId w:val="25"/>
              </w:numPr>
              <w:spacing w:before="60"/>
            </w:pPr>
            <w:r>
              <w:t>D</w:t>
            </w:r>
            <w:r w:rsidRPr="000E36AC">
              <w:t xml:space="preserve">evelop annual budgets, quarterly forecasts, and 3-year strategic plans in conjunction with </w:t>
            </w:r>
            <w:r>
              <w:t xml:space="preserve">Delivery </w:t>
            </w:r>
            <w:r w:rsidRPr="000E36AC">
              <w:t>and enter the numbers into company’s planning system</w:t>
            </w:r>
          </w:p>
          <w:p w14:paraId="03E2356A" w14:textId="77777777" w:rsidR="00DF1097" w:rsidRDefault="00DF1097" w:rsidP="00EE748D">
            <w:pPr>
              <w:numPr>
                <w:ilvl w:val="0"/>
                <w:numId w:val="25"/>
              </w:numPr>
              <w:spacing w:before="60"/>
            </w:pPr>
            <w:r w:rsidRPr="00DB65E1">
              <w:t xml:space="preserve">Preparation of </w:t>
            </w:r>
            <w:r>
              <w:t>Revenue and Cost</w:t>
            </w:r>
            <w:r w:rsidRPr="00DB65E1">
              <w:t xml:space="preserve"> analysis for </w:t>
            </w:r>
            <w:r w:rsidR="00FA74BD">
              <w:t>region leads</w:t>
            </w:r>
            <w:r>
              <w:t xml:space="preserve"> with commentary for movements.</w:t>
            </w:r>
          </w:p>
          <w:p w14:paraId="1827C8C0" w14:textId="77777777" w:rsidR="00FA74BD" w:rsidRPr="00FA74BD" w:rsidRDefault="00FA74BD" w:rsidP="00EE748D">
            <w:pPr>
              <w:numPr>
                <w:ilvl w:val="0"/>
                <w:numId w:val="25"/>
              </w:numPr>
              <w:spacing w:before="60"/>
              <w:rPr>
                <w:lang w:val="en-GB"/>
              </w:rPr>
            </w:pPr>
            <w:r w:rsidRPr="00FA74BD">
              <w:t>Responsible for planning and consolidating the Revenue in SAP systems and follow up on Invoices</w:t>
            </w:r>
            <w:r>
              <w:t>.</w:t>
            </w:r>
          </w:p>
          <w:p w14:paraId="494D2BCA" w14:textId="77777777" w:rsidR="000374A9" w:rsidRPr="000374A9" w:rsidRDefault="00DF1097" w:rsidP="00FA74BD">
            <w:pPr>
              <w:pStyle w:val="ListParagraph"/>
              <w:numPr>
                <w:ilvl w:val="0"/>
                <w:numId w:val="25"/>
              </w:numPr>
            </w:pPr>
            <w:r>
              <w:t xml:space="preserve">Collaborate </w:t>
            </w:r>
            <w:r w:rsidR="000374A9" w:rsidRPr="000374A9">
              <w:t xml:space="preserve">with </w:t>
            </w:r>
            <w:r w:rsidR="000374A9">
              <w:t>various</w:t>
            </w:r>
            <w:r w:rsidR="000374A9" w:rsidRPr="000374A9">
              <w:t xml:space="preserve"> Project Managers </w:t>
            </w:r>
            <w:r>
              <w:t>to ensure accuracy and timeliness of</w:t>
            </w:r>
            <w:r w:rsidR="000374A9" w:rsidRPr="000374A9">
              <w:t xml:space="preserve"> inputs on </w:t>
            </w:r>
            <w:r>
              <w:t>f</w:t>
            </w:r>
            <w:r w:rsidR="000374A9" w:rsidRPr="000374A9">
              <w:t xml:space="preserve">orecast numbers for </w:t>
            </w:r>
            <w:r>
              <w:t>consolidation</w:t>
            </w:r>
            <w:r w:rsidR="000374A9" w:rsidRPr="000374A9">
              <w:t>.</w:t>
            </w:r>
          </w:p>
          <w:p w14:paraId="3095CD82" w14:textId="77777777" w:rsidR="00680318" w:rsidRDefault="00680318" w:rsidP="00FA74BD">
            <w:pPr>
              <w:numPr>
                <w:ilvl w:val="0"/>
                <w:numId w:val="25"/>
              </w:numPr>
              <w:spacing w:before="60"/>
            </w:pPr>
            <w:r>
              <w:t xml:space="preserve">Solely responsible for the transition and transformation of a project supporting the initiation and go-live. </w:t>
            </w:r>
          </w:p>
          <w:p w14:paraId="7DF9C7FE" w14:textId="77777777" w:rsidR="00680318" w:rsidRPr="00680318" w:rsidRDefault="00680318" w:rsidP="00EE748D">
            <w:pPr>
              <w:numPr>
                <w:ilvl w:val="0"/>
                <w:numId w:val="25"/>
              </w:numPr>
              <w:spacing w:before="60"/>
            </w:pPr>
            <w:r w:rsidRPr="00680318">
              <w:t>Actively involved in entire WBSE structural change of the Contract as part of Performance Visibility and analysis of its overall impact on Finances and Reporting Structure.</w:t>
            </w:r>
          </w:p>
          <w:p w14:paraId="727A5E52" w14:textId="77777777" w:rsidR="00680318" w:rsidRDefault="00680318" w:rsidP="00EE748D">
            <w:pPr>
              <w:numPr>
                <w:ilvl w:val="0"/>
                <w:numId w:val="25"/>
              </w:numPr>
              <w:spacing w:before="60"/>
            </w:pPr>
            <w:r>
              <w:t>S</w:t>
            </w:r>
            <w:r w:rsidRPr="00680318">
              <w:t xml:space="preserve">upport </w:t>
            </w:r>
            <w:r w:rsidR="000E36AC">
              <w:t>Delivery team</w:t>
            </w:r>
            <w:r w:rsidRPr="00680318">
              <w:t xml:space="preserve"> by being the first point of contact for issues and questions.</w:t>
            </w:r>
          </w:p>
          <w:p w14:paraId="5B816427" w14:textId="77777777" w:rsidR="00FA74BD" w:rsidRDefault="00FA74BD" w:rsidP="006F7A59">
            <w:pPr>
              <w:pStyle w:val="Achievement"/>
              <w:numPr>
                <w:ilvl w:val="0"/>
                <w:numId w:val="0"/>
              </w:numPr>
              <w:spacing w:before="120"/>
              <w:rPr>
                <w:b/>
              </w:rPr>
            </w:pPr>
          </w:p>
          <w:p w14:paraId="0DEC0975" w14:textId="77777777" w:rsidR="006F7A59" w:rsidRDefault="00FA74BD" w:rsidP="006F7A59">
            <w:pPr>
              <w:pStyle w:val="Achievement"/>
              <w:numPr>
                <w:ilvl w:val="0"/>
                <w:numId w:val="0"/>
              </w:numPr>
              <w:spacing w:before="120"/>
              <w:rPr>
                <w:b/>
              </w:rPr>
            </w:pPr>
            <w:r>
              <w:rPr>
                <w:b/>
              </w:rPr>
              <w:t>February</w:t>
            </w:r>
            <w:r w:rsidR="000A6EED">
              <w:rPr>
                <w:b/>
              </w:rPr>
              <w:t xml:space="preserve"> 20</w:t>
            </w:r>
            <w:r w:rsidR="00DF1097">
              <w:rPr>
                <w:b/>
              </w:rPr>
              <w:t>13</w:t>
            </w:r>
            <w:r w:rsidR="006F7A59">
              <w:rPr>
                <w:b/>
              </w:rPr>
              <w:t xml:space="preserve"> to </w:t>
            </w:r>
            <w:r>
              <w:rPr>
                <w:b/>
              </w:rPr>
              <w:t>July</w:t>
            </w:r>
            <w:r w:rsidR="008168B6">
              <w:rPr>
                <w:b/>
              </w:rPr>
              <w:t xml:space="preserve"> </w:t>
            </w:r>
            <w:r w:rsidR="000A6EED">
              <w:rPr>
                <w:b/>
              </w:rPr>
              <w:t>201</w:t>
            </w:r>
            <w:r w:rsidR="00DF1097">
              <w:rPr>
                <w:b/>
              </w:rPr>
              <w:t>4</w:t>
            </w:r>
            <w:r w:rsidR="006F7A59">
              <w:rPr>
                <w:b/>
              </w:rPr>
              <w:t xml:space="preserve"> </w:t>
            </w:r>
            <w:r w:rsidR="006F7A59">
              <w:t xml:space="preserve">– </w:t>
            </w:r>
            <w:r>
              <w:rPr>
                <w:b/>
              </w:rPr>
              <w:t>NPT Infra Pvt. Ltd.</w:t>
            </w:r>
            <w:r w:rsidR="00DF1097">
              <w:rPr>
                <w:b/>
              </w:rPr>
              <w:t xml:space="preserve"> - </w:t>
            </w:r>
            <w:r>
              <w:rPr>
                <w:b/>
              </w:rPr>
              <w:t>Noida</w:t>
            </w:r>
          </w:p>
          <w:p w14:paraId="33338673" w14:textId="77777777" w:rsidR="009D1FC0" w:rsidRDefault="006F7A59" w:rsidP="006F7A59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Designation </w:t>
            </w:r>
            <w:r>
              <w:t xml:space="preserve">– </w:t>
            </w:r>
            <w:r w:rsidR="00DF1097">
              <w:t>Senior Executiv</w:t>
            </w:r>
            <w:r w:rsidR="009D1FC0">
              <w:t>e</w:t>
            </w:r>
          </w:p>
          <w:p w14:paraId="5AB9C56A" w14:textId="77777777" w:rsidR="009D1FC0" w:rsidRDefault="009D1FC0" w:rsidP="009D1FC0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Area of Operations </w:t>
            </w:r>
            <w:r>
              <w:t>– Finance &amp; Accounts</w:t>
            </w:r>
          </w:p>
          <w:p w14:paraId="23D752F8" w14:textId="77777777" w:rsidR="009D1FC0" w:rsidRDefault="009D1FC0" w:rsidP="009D1FC0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1696B74F" w14:textId="77777777" w:rsidR="006F7A59" w:rsidRDefault="006F7A59" w:rsidP="009D1FC0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bCs/>
              </w:rPr>
            </w:pPr>
            <w:r>
              <w:rPr>
                <w:b/>
                <w:bCs/>
              </w:rPr>
              <w:t>Responsibilities handled:</w:t>
            </w:r>
          </w:p>
          <w:p w14:paraId="2F03028E" w14:textId="77777777" w:rsidR="00FA74BD" w:rsidRPr="00FA74BD" w:rsidRDefault="00FA74BD" w:rsidP="00FA74BD">
            <w:pPr>
              <w:pStyle w:val="NoSpacing"/>
              <w:numPr>
                <w:ilvl w:val="0"/>
                <w:numId w:val="25"/>
              </w:numPr>
              <w:spacing w:line="276" w:lineRule="auto"/>
              <w:rPr>
                <w:rFonts w:ascii="Garamond" w:hAnsi="Garamond"/>
                <w:szCs w:val="20"/>
                <w:lang w:val="en-US" w:eastAsia="en-US"/>
              </w:rPr>
            </w:pPr>
            <w:r w:rsidRPr="00FA74BD">
              <w:rPr>
                <w:rFonts w:ascii="Garamond" w:hAnsi="Garamond"/>
                <w:szCs w:val="20"/>
                <w:lang w:val="en-US" w:eastAsia="en-US"/>
              </w:rPr>
              <w:t>Handling complete Accounting functions independently and providing weekly reports of debtors, creditors, BRS and all other related reports to management</w:t>
            </w:r>
          </w:p>
          <w:p w14:paraId="2185C58C" w14:textId="77777777" w:rsidR="00FA74BD" w:rsidRPr="00FA74BD" w:rsidRDefault="00FA74BD" w:rsidP="00FA74BD">
            <w:pPr>
              <w:pStyle w:val="NoSpacing"/>
              <w:numPr>
                <w:ilvl w:val="0"/>
                <w:numId w:val="25"/>
              </w:numPr>
              <w:spacing w:line="276" w:lineRule="auto"/>
              <w:rPr>
                <w:rFonts w:ascii="Garamond" w:hAnsi="Garamond"/>
                <w:szCs w:val="20"/>
                <w:lang w:val="en-US" w:eastAsia="en-US"/>
              </w:rPr>
            </w:pPr>
            <w:r w:rsidRPr="00FA74BD">
              <w:rPr>
                <w:rFonts w:ascii="Garamond" w:hAnsi="Garamond"/>
                <w:szCs w:val="20"/>
                <w:lang w:val="en-US" w:eastAsia="en-US"/>
              </w:rPr>
              <w:t>Maintenance of books of accounts in</w:t>
            </w:r>
            <w:r w:rsidR="00A76C8B">
              <w:rPr>
                <w:rFonts w:ascii="Garamond" w:hAnsi="Garamond"/>
                <w:szCs w:val="20"/>
                <w:lang w:val="en-US" w:eastAsia="en-US"/>
              </w:rPr>
              <w:t xml:space="preserve"> ERP</w:t>
            </w:r>
          </w:p>
          <w:p w14:paraId="23F85C09" w14:textId="77777777" w:rsidR="00FA74BD" w:rsidRPr="00FA74BD" w:rsidRDefault="00A76C8B" w:rsidP="00FA74BD">
            <w:pPr>
              <w:pStyle w:val="NoSpacing"/>
              <w:numPr>
                <w:ilvl w:val="0"/>
                <w:numId w:val="25"/>
              </w:numPr>
              <w:spacing w:line="276" w:lineRule="auto"/>
              <w:rPr>
                <w:rFonts w:ascii="Garamond" w:hAnsi="Garamond"/>
                <w:szCs w:val="20"/>
                <w:lang w:val="en-US" w:eastAsia="en-US"/>
              </w:rPr>
            </w:pPr>
            <w:r>
              <w:rPr>
                <w:rFonts w:ascii="Garamond" w:hAnsi="Garamond"/>
                <w:szCs w:val="20"/>
                <w:lang w:val="en-US" w:eastAsia="en-US"/>
              </w:rPr>
              <w:t xml:space="preserve">Preparation &amp; </w:t>
            </w:r>
            <w:r w:rsidR="00EE748D">
              <w:rPr>
                <w:rFonts w:ascii="Garamond" w:hAnsi="Garamond"/>
                <w:szCs w:val="20"/>
                <w:lang w:val="en-US" w:eastAsia="en-US"/>
              </w:rPr>
              <w:t>f</w:t>
            </w:r>
            <w:r w:rsidR="00FA74BD" w:rsidRPr="00FA74BD">
              <w:rPr>
                <w:rFonts w:ascii="Garamond" w:hAnsi="Garamond"/>
                <w:szCs w:val="20"/>
                <w:lang w:val="en-US" w:eastAsia="en-US"/>
              </w:rPr>
              <w:t xml:space="preserve">inalization of accounts </w:t>
            </w:r>
            <w:r>
              <w:rPr>
                <w:rFonts w:ascii="Garamond" w:hAnsi="Garamond"/>
                <w:szCs w:val="20"/>
                <w:lang w:val="en-US" w:eastAsia="en-US"/>
              </w:rPr>
              <w:t xml:space="preserve">including P&amp;L </w:t>
            </w:r>
            <w:r w:rsidR="00EE748D">
              <w:rPr>
                <w:rFonts w:ascii="Garamond" w:hAnsi="Garamond"/>
                <w:szCs w:val="20"/>
                <w:lang w:val="en-US" w:eastAsia="en-US"/>
              </w:rPr>
              <w:t>Account</w:t>
            </w:r>
          </w:p>
          <w:p w14:paraId="09EF8663" w14:textId="77777777" w:rsidR="00FA74BD" w:rsidRPr="00FA74BD" w:rsidRDefault="00FA74BD" w:rsidP="00EE748D">
            <w:pPr>
              <w:pStyle w:val="NoSpacing"/>
              <w:numPr>
                <w:ilvl w:val="0"/>
                <w:numId w:val="25"/>
              </w:numPr>
              <w:spacing w:line="276" w:lineRule="auto"/>
              <w:rPr>
                <w:rFonts w:ascii="Garamond" w:hAnsi="Garamond"/>
                <w:szCs w:val="20"/>
                <w:lang w:val="en-US" w:eastAsia="en-US"/>
              </w:rPr>
            </w:pPr>
            <w:r w:rsidRPr="00FA74BD">
              <w:rPr>
                <w:rFonts w:ascii="Garamond" w:hAnsi="Garamond"/>
                <w:szCs w:val="20"/>
                <w:lang w:val="en-US" w:eastAsia="en-US"/>
              </w:rPr>
              <w:t>Handling Statutory and Internal Audits</w:t>
            </w:r>
          </w:p>
          <w:p w14:paraId="45033185" w14:textId="77777777" w:rsidR="00E306A6" w:rsidRDefault="00E306A6" w:rsidP="00FA74BD">
            <w:pPr>
              <w:numPr>
                <w:ilvl w:val="0"/>
                <w:numId w:val="25"/>
              </w:numPr>
              <w:spacing w:before="60"/>
            </w:pPr>
            <w:r>
              <w:t>Responsible for ensuring compliances and adherence to timelines for filing of returns like Service Tax, Income Tax, TDS.</w:t>
            </w:r>
          </w:p>
          <w:p w14:paraId="268FA5F1" w14:textId="77777777" w:rsidR="00BA5BDB" w:rsidRDefault="00BA5BDB" w:rsidP="00BA5BDB">
            <w:pPr>
              <w:spacing w:before="60"/>
            </w:pPr>
          </w:p>
          <w:p w14:paraId="6FDDD43B" w14:textId="77777777" w:rsidR="00BA5BDB" w:rsidRDefault="00B359E8" w:rsidP="00BA5BDB">
            <w:pPr>
              <w:pStyle w:val="Achievement"/>
              <w:numPr>
                <w:ilvl w:val="0"/>
                <w:numId w:val="0"/>
              </w:numPr>
              <w:spacing w:before="120"/>
              <w:rPr>
                <w:b/>
              </w:rPr>
            </w:pPr>
            <w:r>
              <w:rPr>
                <w:b/>
              </w:rPr>
              <w:t>December 2011 to January 2013</w:t>
            </w:r>
            <w:r w:rsidR="00BA5BDB">
              <w:rPr>
                <w:b/>
              </w:rPr>
              <w:t xml:space="preserve"> </w:t>
            </w:r>
            <w:r w:rsidR="00BA5BDB">
              <w:t xml:space="preserve">– </w:t>
            </w:r>
            <w:r w:rsidR="00BA5BDB">
              <w:rPr>
                <w:rFonts w:cs="Calibri"/>
                <w:b/>
                <w:sz w:val="24"/>
                <w:szCs w:val="24"/>
              </w:rPr>
              <w:t>Bhupinder Shah &amp; Co. – Delhi</w:t>
            </w:r>
          </w:p>
          <w:p w14:paraId="2C23D8CA" w14:textId="77777777" w:rsidR="00BA5BDB" w:rsidRDefault="00BA5BDB" w:rsidP="00BA5BDB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Designation </w:t>
            </w:r>
            <w:r>
              <w:t>– Senior Associate</w:t>
            </w:r>
          </w:p>
          <w:p w14:paraId="764092DF" w14:textId="77777777" w:rsidR="00BA5BDB" w:rsidRDefault="00BA5BDB" w:rsidP="00BA5BDB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Area of Operations </w:t>
            </w:r>
            <w:r>
              <w:t>– Finance &amp; Accounts</w:t>
            </w:r>
          </w:p>
          <w:p w14:paraId="264F7EE2" w14:textId="77777777" w:rsidR="00BA5BDB" w:rsidRDefault="00BA5BDB" w:rsidP="00BA5BDB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52C35FF8" w14:textId="77777777" w:rsidR="00BA5BDB" w:rsidRDefault="00BA5BDB" w:rsidP="00BA5BDB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bCs/>
              </w:rPr>
            </w:pPr>
            <w:r>
              <w:rPr>
                <w:b/>
                <w:bCs/>
              </w:rPr>
              <w:t>Responsibilities handled:</w:t>
            </w:r>
          </w:p>
          <w:p w14:paraId="2C458BF4" w14:textId="77777777" w:rsidR="00EE748D" w:rsidRDefault="00EE748D" w:rsidP="00BA5BDB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b/>
                <w:bCs/>
              </w:rPr>
            </w:pPr>
            <w:r w:rsidRPr="00BA5BDB">
              <w:t>Experience of handling Direct Taxation, Indirect Taxation, and around 25 Statutory Audits &amp; Tax Audits</w:t>
            </w:r>
            <w:r w:rsidR="00450669">
              <w:t xml:space="preserve"> including:</w:t>
            </w:r>
          </w:p>
          <w:p w14:paraId="0316E7D6" w14:textId="77777777" w:rsidR="00BB2EC0" w:rsidRDefault="00450669" w:rsidP="00BB2EC0">
            <w:pPr>
              <w:numPr>
                <w:ilvl w:val="0"/>
                <w:numId w:val="42"/>
              </w:numPr>
              <w:spacing w:line="300" w:lineRule="auto"/>
              <w:ind w:left="446" w:right="43" w:hanging="259"/>
            </w:pPr>
            <w:r>
              <w:t>Delhi Metro – VAT Audit</w:t>
            </w:r>
          </w:p>
          <w:p w14:paraId="20C8A834" w14:textId="77777777" w:rsidR="00450669" w:rsidRDefault="00BB2EC0" w:rsidP="00BB2EC0">
            <w:pPr>
              <w:numPr>
                <w:ilvl w:val="0"/>
                <w:numId w:val="42"/>
              </w:numPr>
              <w:spacing w:line="300" w:lineRule="auto"/>
              <w:ind w:left="446" w:right="43" w:hanging="259"/>
            </w:pPr>
            <w:r w:rsidRPr="00BB2EC0">
              <w:t>Hotel Green Castle</w:t>
            </w:r>
            <w:r>
              <w:t xml:space="preserve"> – Statutory Audit</w:t>
            </w:r>
          </w:p>
          <w:p w14:paraId="4CE993DB" w14:textId="77777777" w:rsidR="00450669" w:rsidRDefault="00DC4CE4" w:rsidP="00EE748D">
            <w:pPr>
              <w:numPr>
                <w:ilvl w:val="0"/>
                <w:numId w:val="42"/>
              </w:numPr>
              <w:spacing w:line="300" w:lineRule="auto"/>
              <w:ind w:left="446" w:right="43" w:hanging="259"/>
            </w:pPr>
            <w:r w:rsidRPr="00DC4CE4">
              <w:t>Teachwell Professional Studies Institute Private Limited</w:t>
            </w:r>
            <w:r>
              <w:t xml:space="preserve"> – Statutory Audit</w:t>
            </w:r>
          </w:p>
          <w:p w14:paraId="37DA158C" w14:textId="77777777" w:rsidR="00450669" w:rsidRDefault="00DC4CE4" w:rsidP="00EE748D">
            <w:pPr>
              <w:numPr>
                <w:ilvl w:val="0"/>
                <w:numId w:val="42"/>
              </w:numPr>
              <w:spacing w:line="300" w:lineRule="auto"/>
              <w:ind w:left="446" w:right="43" w:hanging="259"/>
            </w:pPr>
            <w:r w:rsidRPr="00DC4CE4">
              <w:t>Tuticorin Port Road Company Limited, A Subsidiary of NHAI</w:t>
            </w:r>
            <w:r>
              <w:t xml:space="preserve"> – Statutory Audit</w:t>
            </w:r>
          </w:p>
        </w:tc>
      </w:tr>
      <w:tr w:rsidR="003E5A2A" w14:paraId="1CE7B39F" w14:textId="77777777" w:rsidTr="00E63681">
        <w:trPr>
          <w:cantSplit/>
        </w:trPr>
        <w:tc>
          <w:tcPr>
            <w:tcW w:w="5000" w:type="pct"/>
            <w:gridSpan w:val="5"/>
          </w:tcPr>
          <w:p w14:paraId="7F49AC5D" w14:textId="77777777" w:rsidR="003E5A2A" w:rsidRDefault="003E5A2A" w:rsidP="00E63681">
            <w:pPr>
              <w:pStyle w:val="SectionTitle"/>
              <w:spacing w:before="120" w:after="120"/>
            </w:pPr>
          </w:p>
          <w:p w14:paraId="4866701C" w14:textId="77777777" w:rsidR="003E5A2A" w:rsidRDefault="003E5A2A" w:rsidP="00E63681">
            <w:pPr>
              <w:pStyle w:val="SectionTitle"/>
              <w:spacing w:before="120" w:after="120"/>
            </w:pPr>
            <w:r>
              <w:t>ACHIEVEMENTS</w:t>
            </w:r>
          </w:p>
        </w:tc>
      </w:tr>
      <w:tr w:rsidR="003E5A2A" w:rsidRPr="006F0C6D" w14:paraId="1C8A5C27" w14:textId="77777777" w:rsidTr="00855B32">
        <w:trPr>
          <w:trHeight w:val="1080"/>
        </w:trPr>
        <w:tc>
          <w:tcPr>
            <w:tcW w:w="138" w:type="pct"/>
            <w:gridSpan w:val="3"/>
          </w:tcPr>
          <w:p w14:paraId="7FE29F3E" w14:textId="77777777" w:rsidR="003E5A2A" w:rsidRDefault="003E5A2A" w:rsidP="003E5A2A"/>
        </w:tc>
        <w:tc>
          <w:tcPr>
            <w:tcW w:w="4862" w:type="pct"/>
            <w:gridSpan w:val="2"/>
          </w:tcPr>
          <w:p w14:paraId="34040E7A" w14:textId="77777777" w:rsidR="003E5A2A" w:rsidRDefault="00EE748D" w:rsidP="00855B32">
            <w:pPr>
              <w:numPr>
                <w:ilvl w:val="0"/>
                <w:numId w:val="25"/>
              </w:numPr>
              <w:spacing w:before="60"/>
            </w:pPr>
            <w:r>
              <w:t>A</w:t>
            </w:r>
            <w:r w:rsidR="00752E51">
              <w:t>warded</w:t>
            </w:r>
            <w:r w:rsidR="003E5A2A">
              <w:t xml:space="preserve"> for excellent performance, </w:t>
            </w:r>
            <w:r w:rsidR="00752E51">
              <w:t xml:space="preserve">pro-active approach, </w:t>
            </w:r>
            <w:r w:rsidR="003E5A2A">
              <w:t>improving controls and identifying gaps in the existing process</w:t>
            </w:r>
            <w:r w:rsidR="00EA7315">
              <w:t>.</w:t>
            </w:r>
          </w:p>
          <w:p w14:paraId="1AAC2907" w14:textId="77777777" w:rsidR="00BA5BDB" w:rsidRPr="00EA7315" w:rsidRDefault="00EA7315" w:rsidP="00BA5BDB">
            <w:pPr>
              <w:numPr>
                <w:ilvl w:val="0"/>
                <w:numId w:val="25"/>
              </w:numPr>
              <w:tabs>
                <w:tab w:val="num" w:pos="720"/>
              </w:tabs>
              <w:spacing w:before="60"/>
              <w:rPr>
                <w:lang w:val="en-GB"/>
              </w:rPr>
            </w:pPr>
            <w:r w:rsidRPr="00EA7315">
              <w:rPr>
                <w:lang w:val="en-GB"/>
              </w:rPr>
              <w:t>Upskilled and trained on Lean Six Sigma.</w:t>
            </w:r>
          </w:p>
          <w:p w14:paraId="59AEA8B0" w14:textId="77777777" w:rsidR="003E5A2A" w:rsidRPr="00EC7E38" w:rsidRDefault="003E5A2A" w:rsidP="00FA74BD">
            <w:pPr>
              <w:spacing w:before="60"/>
              <w:ind w:left="446"/>
            </w:pPr>
          </w:p>
        </w:tc>
      </w:tr>
      <w:tr w:rsidR="00156523" w14:paraId="683CB6A2" w14:textId="77777777" w:rsidTr="0093564E">
        <w:trPr>
          <w:cantSplit/>
        </w:trPr>
        <w:tc>
          <w:tcPr>
            <w:tcW w:w="5000" w:type="pct"/>
            <w:gridSpan w:val="5"/>
          </w:tcPr>
          <w:p w14:paraId="02FE1372" w14:textId="77777777" w:rsidR="00156523" w:rsidRDefault="00E306A6">
            <w:pPr>
              <w:pStyle w:val="SectionTitle"/>
              <w:spacing w:before="120" w:after="120"/>
            </w:pPr>
            <w:r>
              <w:t>E</w:t>
            </w:r>
            <w:r w:rsidR="0030764C">
              <w:t>ducation summary</w:t>
            </w:r>
          </w:p>
        </w:tc>
      </w:tr>
      <w:tr w:rsidR="00156523" w14:paraId="672A53FD" w14:textId="77777777" w:rsidTr="00450669">
        <w:trPr>
          <w:trHeight w:val="1727"/>
        </w:trPr>
        <w:tc>
          <w:tcPr>
            <w:tcW w:w="194" w:type="pct"/>
            <w:gridSpan w:val="4"/>
          </w:tcPr>
          <w:p w14:paraId="7C3743DC" w14:textId="77777777" w:rsidR="00156523" w:rsidRDefault="00156523"/>
        </w:tc>
        <w:tc>
          <w:tcPr>
            <w:tcW w:w="4806" w:type="pct"/>
          </w:tcPr>
          <w:p w14:paraId="6F334C0D" w14:textId="77777777" w:rsidR="0030764C" w:rsidRDefault="0030764C" w:rsidP="0030764C">
            <w:pPr>
              <w:pStyle w:val="Achievement"/>
              <w:numPr>
                <w:ilvl w:val="0"/>
                <w:numId w:val="0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Professional:</w:t>
            </w:r>
          </w:p>
          <w:p w14:paraId="1DF975C0" w14:textId="77777777" w:rsidR="00826599" w:rsidRDefault="0030764C" w:rsidP="0030764C">
            <w:pPr>
              <w:pStyle w:val="Achievement"/>
              <w:numPr>
                <w:ilvl w:val="0"/>
                <w:numId w:val="0"/>
              </w:numPr>
              <w:spacing w:before="120" w:after="120"/>
            </w:pPr>
            <w:r>
              <w:t xml:space="preserve">Chartered Accountants (ICAI) - </w:t>
            </w:r>
            <w:r w:rsidR="00BA5BDB">
              <w:t>May</w:t>
            </w:r>
            <w:r w:rsidR="0011604D">
              <w:t xml:space="preserve"> 20</w:t>
            </w:r>
            <w:r w:rsidR="00E306A6">
              <w:t>12</w:t>
            </w:r>
          </w:p>
          <w:p w14:paraId="0627174D" w14:textId="77777777" w:rsidR="0030764C" w:rsidRPr="001E44E7" w:rsidRDefault="0030764C" w:rsidP="0030764C">
            <w:pPr>
              <w:pStyle w:val="Achievement"/>
              <w:numPr>
                <w:ilvl w:val="0"/>
                <w:numId w:val="0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Academic:</w:t>
            </w:r>
          </w:p>
          <w:p w14:paraId="24B5A291" w14:textId="77777777" w:rsidR="002C28DC" w:rsidRPr="006F0C6D" w:rsidRDefault="00450669" w:rsidP="00EE748D">
            <w:pPr>
              <w:pStyle w:val="Achievement"/>
              <w:numPr>
                <w:ilvl w:val="0"/>
                <w:numId w:val="0"/>
              </w:numPr>
              <w:spacing w:before="120" w:after="120"/>
            </w:pPr>
            <w:r>
              <w:t>B. Com –</w:t>
            </w:r>
            <w:r w:rsidR="0030764C">
              <w:t xml:space="preserve"> </w:t>
            </w:r>
            <w:r w:rsidR="00E306A6">
              <w:t>Delhi University</w:t>
            </w:r>
            <w:r w:rsidR="0030764C">
              <w:t xml:space="preserve"> – </w:t>
            </w:r>
            <w:r w:rsidR="00E306A6">
              <w:t>May 20</w:t>
            </w:r>
            <w:r w:rsidR="00BA5BDB">
              <w:t>08</w:t>
            </w:r>
          </w:p>
        </w:tc>
      </w:tr>
      <w:tr w:rsidR="00FB0987" w14:paraId="34DA5939" w14:textId="77777777" w:rsidTr="00E63681">
        <w:trPr>
          <w:cantSplit/>
        </w:trPr>
        <w:tc>
          <w:tcPr>
            <w:tcW w:w="5000" w:type="pct"/>
            <w:gridSpan w:val="5"/>
          </w:tcPr>
          <w:p w14:paraId="5DE4FD68" w14:textId="77777777" w:rsidR="00FB0987" w:rsidRDefault="00B51BBC" w:rsidP="008E3EB1">
            <w:pPr>
              <w:pStyle w:val="SectionTitle"/>
              <w:spacing w:before="120" w:after="120"/>
            </w:pPr>
            <w:r>
              <w:t xml:space="preserve">system </w:t>
            </w:r>
            <w:r w:rsidR="008767F5">
              <w:t>Lit</w:t>
            </w:r>
            <w:r w:rsidR="008E3EB1">
              <w:t>E</w:t>
            </w:r>
            <w:r w:rsidR="008767F5">
              <w:t>racy</w:t>
            </w:r>
          </w:p>
        </w:tc>
      </w:tr>
      <w:tr w:rsidR="00FB0987" w14:paraId="20A55C76" w14:textId="77777777" w:rsidTr="00EE748D">
        <w:tc>
          <w:tcPr>
            <w:tcW w:w="134" w:type="pct"/>
            <w:gridSpan w:val="2"/>
          </w:tcPr>
          <w:p w14:paraId="379D9C66" w14:textId="77777777" w:rsidR="00FB0987" w:rsidRDefault="00FB0987" w:rsidP="00E63681"/>
        </w:tc>
        <w:tc>
          <w:tcPr>
            <w:tcW w:w="4866" w:type="pct"/>
            <w:gridSpan w:val="3"/>
          </w:tcPr>
          <w:p w14:paraId="3485D3D7" w14:textId="77777777" w:rsidR="00254EC1" w:rsidRDefault="00254EC1" w:rsidP="00A66F02">
            <w:pPr>
              <w:numPr>
                <w:ilvl w:val="1"/>
                <w:numId w:val="25"/>
              </w:numPr>
              <w:spacing w:before="60"/>
              <w:ind w:left="446"/>
            </w:pPr>
            <w:r>
              <w:t>Advance proficiency</w:t>
            </w:r>
            <w:r w:rsidR="00CD4B55">
              <w:t xml:space="preserve"> in SAP</w:t>
            </w:r>
            <w:r w:rsidR="00C47B20">
              <w:t>, Hyperion Financial Management(HFM)</w:t>
            </w:r>
            <w:r w:rsidR="009A272E">
              <w:t xml:space="preserve">, </w:t>
            </w:r>
            <w:proofErr w:type="spellStart"/>
            <w:r w:rsidR="009A272E">
              <w:t>Smartview</w:t>
            </w:r>
            <w:proofErr w:type="spellEnd"/>
            <w:r w:rsidR="009A272E">
              <w:t xml:space="preserve"> </w:t>
            </w:r>
            <w:proofErr w:type="spellStart"/>
            <w:r w:rsidR="009A272E">
              <w:t>Essbase</w:t>
            </w:r>
            <w:proofErr w:type="spellEnd"/>
          </w:p>
          <w:p w14:paraId="0D1CB055" w14:textId="77777777" w:rsidR="00FB0987" w:rsidRDefault="00C852C3" w:rsidP="005338D8">
            <w:pPr>
              <w:numPr>
                <w:ilvl w:val="1"/>
                <w:numId w:val="25"/>
              </w:numPr>
              <w:spacing w:before="60"/>
              <w:ind w:left="446"/>
            </w:pPr>
            <w:r>
              <w:t xml:space="preserve">Expertise </w:t>
            </w:r>
            <w:r w:rsidR="00A66F02">
              <w:t xml:space="preserve">in MS Office </w:t>
            </w:r>
            <w:r>
              <w:t>Excel</w:t>
            </w:r>
            <w:r w:rsidR="00881D6A">
              <w:t>.</w:t>
            </w:r>
          </w:p>
        </w:tc>
      </w:tr>
    </w:tbl>
    <w:p w14:paraId="02D8DB76" w14:textId="77777777" w:rsidR="00FB0987" w:rsidRDefault="00FB0987">
      <w:pPr>
        <w:pStyle w:val="BodyTextIndent2"/>
        <w:ind w:left="0" w:right="-772"/>
      </w:pPr>
    </w:p>
    <w:tbl>
      <w:tblPr>
        <w:tblW w:w="4939" w:type="pct"/>
        <w:tblLook w:val="0000" w:firstRow="0" w:lastRow="0" w:firstColumn="0" w:lastColumn="0" w:noHBand="0" w:noVBand="0"/>
      </w:tblPr>
      <w:tblGrid>
        <w:gridCol w:w="280"/>
        <w:gridCol w:w="10091"/>
      </w:tblGrid>
      <w:tr w:rsidR="00781408" w14:paraId="302FEAD6" w14:textId="77777777" w:rsidTr="00147E1C">
        <w:trPr>
          <w:cantSplit/>
        </w:trPr>
        <w:tc>
          <w:tcPr>
            <w:tcW w:w="5000" w:type="pct"/>
            <w:gridSpan w:val="2"/>
          </w:tcPr>
          <w:p w14:paraId="5467E102" w14:textId="77777777" w:rsidR="00781408" w:rsidRDefault="00781408" w:rsidP="00147E1C">
            <w:pPr>
              <w:pStyle w:val="SectionTitle"/>
              <w:spacing w:before="120" w:after="120"/>
            </w:pPr>
            <w:r>
              <w:t>Interests and activities</w:t>
            </w:r>
          </w:p>
        </w:tc>
      </w:tr>
      <w:tr w:rsidR="00781408" w14:paraId="0BC4558A" w14:textId="77777777" w:rsidTr="0037765B">
        <w:tc>
          <w:tcPr>
            <w:tcW w:w="135" w:type="pct"/>
          </w:tcPr>
          <w:p w14:paraId="3950EDCF" w14:textId="77777777" w:rsidR="00781408" w:rsidRDefault="00781408" w:rsidP="00147E1C"/>
        </w:tc>
        <w:tc>
          <w:tcPr>
            <w:tcW w:w="4865" w:type="pct"/>
          </w:tcPr>
          <w:p w14:paraId="70BFDE69" w14:textId="77777777" w:rsidR="00781408" w:rsidRDefault="00781408" w:rsidP="00F05C81">
            <w:pPr>
              <w:pStyle w:val="Objective"/>
              <w:spacing w:after="60"/>
              <w:ind w:left="-115"/>
            </w:pPr>
            <w:r>
              <w:t xml:space="preserve">Listening to Music, </w:t>
            </w:r>
            <w:r w:rsidR="00BA5BDB">
              <w:t>Reading Books</w:t>
            </w:r>
            <w:r w:rsidR="00B23EB8">
              <w:t xml:space="preserve">, </w:t>
            </w:r>
            <w:r w:rsidR="00F05C81">
              <w:t>Travelling</w:t>
            </w:r>
            <w:r w:rsidR="00B344F6">
              <w:t>.</w:t>
            </w:r>
          </w:p>
        </w:tc>
      </w:tr>
    </w:tbl>
    <w:p w14:paraId="0612381F" w14:textId="77777777" w:rsidR="00781408" w:rsidRDefault="00781408">
      <w:pPr>
        <w:pStyle w:val="BodyTextIndent2"/>
        <w:ind w:left="0" w:right="-772"/>
      </w:pPr>
    </w:p>
    <w:p w14:paraId="03FFBE74" w14:textId="77777777" w:rsidR="006F0C6D" w:rsidRDefault="006F0C6D">
      <w:pPr>
        <w:pStyle w:val="BodyTextIndent2"/>
        <w:ind w:left="0" w:right="-772"/>
      </w:pPr>
    </w:p>
    <w:p w14:paraId="053A1CAB" w14:textId="77777777" w:rsidR="00855B32" w:rsidRDefault="00855B32">
      <w:pPr>
        <w:pStyle w:val="BodyTextIndent2"/>
        <w:ind w:left="0" w:right="-772"/>
      </w:pPr>
    </w:p>
    <w:p w14:paraId="216A8C43" w14:textId="77777777" w:rsidR="00156523" w:rsidRDefault="00156523">
      <w:pPr>
        <w:pStyle w:val="BodyTextIndent2"/>
        <w:ind w:left="0" w:right="-772"/>
      </w:pPr>
      <w:r>
        <w:t>Date</w:t>
      </w:r>
      <w:r w:rsidR="006E14BE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 w:rsidR="006E14BE">
        <w:t xml:space="preserve">      </w:t>
      </w:r>
      <w:r>
        <w:t xml:space="preserve"> </w:t>
      </w:r>
      <w:r w:rsidR="00BA5BDB">
        <w:t>VANDANA PUNDHIR</w:t>
      </w:r>
    </w:p>
    <w:sectPr w:rsidR="00156523" w:rsidSect="00730994">
      <w:pgSz w:w="12240" w:h="15840"/>
      <w:pgMar w:top="900" w:right="720" w:bottom="810" w:left="102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35pt;height:8.35pt" o:bullet="t">
        <v:imagedata r:id="rId1" o:title="BD10254_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7033BA3"/>
    <w:multiLevelType w:val="hybridMultilevel"/>
    <w:tmpl w:val="2F9CBD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103D3814"/>
    <w:multiLevelType w:val="hybridMultilevel"/>
    <w:tmpl w:val="4102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839A3"/>
    <w:multiLevelType w:val="hybridMultilevel"/>
    <w:tmpl w:val="2EBC44B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29F25089"/>
    <w:multiLevelType w:val="hybridMultilevel"/>
    <w:tmpl w:val="9F7A890E"/>
    <w:lvl w:ilvl="0" w:tplc="840AFB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864A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6A9C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AF2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1898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96DC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FE9B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3864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48E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F26E57"/>
    <w:multiLevelType w:val="multilevel"/>
    <w:tmpl w:val="A6E058A4"/>
    <w:lvl w:ilvl="0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05D257F"/>
    <w:multiLevelType w:val="hybridMultilevel"/>
    <w:tmpl w:val="5750F1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344207E5"/>
    <w:multiLevelType w:val="hybridMultilevel"/>
    <w:tmpl w:val="361C277A"/>
    <w:lvl w:ilvl="0" w:tplc="CB3C65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02E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8A5A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41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961E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248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B693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E66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5A99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3B1560C7"/>
    <w:multiLevelType w:val="hybridMultilevel"/>
    <w:tmpl w:val="0218C2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59753D"/>
    <w:multiLevelType w:val="hybridMultilevel"/>
    <w:tmpl w:val="A89ABA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6">
    <w:nsid w:val="60236F87"/>
    <w:multiLevelType w:val="hybridMultilevel"/>
    <w:tmpl w:val="9C2E0364"/>
    <w:lvl w:ilvl="0" w:tplc="80EC86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50C79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FE23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08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968D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D019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9868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20B6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CC65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61B94084"/>
    <w:multiLevelType w:val="hybridMultilevel"/>
    <w:tmpl w:val="9976EE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0">
    <w:nsid w:val="6FF55ECD"/>
    <w:multiLevelType w:val="hybridMultilevel"/>
    <w:tmpl w:val="1F4E4054"/>
    <w:lvl w:ilvl="0" w:tplc="04090005">
      <w:start w:val="1"/>
      <w:numFmt w:val="bullet"/>
      <w:lvlText w:val=""/>
      <w:lvlJc w:val="left"/>
      <w:pPr>
        <w:tabs>
          <w:tab w:val="num" w:pos="446"/>
        </w:tabs>
        <w:ind w:left="44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06"/>
        </w:tabs>
        <w:ind w:left="260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26"/>
        </w:tabs>
        <w:ind w:left="3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66"/>
        </w:tabs>
        <w:ind w:left="476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86"/>
        </w:tabs>
        <w:ind w:left="5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cs="Wingdings" w:hint="default"/>
      </w:rPr>
    </w:lvl>
  </w:abstractNum>
  <w:abstractNum w:abstractNumId="21">
    <w:nsid w:val="76BF3FB3"/>
    <w:multiLevelType w:val="hybridMultilevel"/>
    <w:tmpl w:val="A89ABACC"/>
    <w:lvl w:ilvl="0" w:tplc="65B093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B0007E3"/>
    <w:multiLevelType w:val="hybridMultilevel"/>
    <w:tmpl w:val="979220F8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>
    <w:nsid w:val="7D1010A1"/>
    <w:multiLevelType w:val="hybridMultilevel"/>
    <w:tmpl w:val="9D2633C4"/>
    <w:lvl w:ilvl="0" w:tplc="3236D2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10CC9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503D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F612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7C50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8A5D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0069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1478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F42C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3"/>
  </w:num>
  <w:num w:numId="10">
    <w:abstractNumId w:val="17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10"/>
  </w:num>
  <w:num w:numId="1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14"/>
  </w:num>
  <w:num w:numId="21">
    <w:abstractNumId w:val="21"/>
  </w:num>
  <w:num w:numId="22">
    <w:abstractNumId w:val="19"/>
  </w:num>
  <w:num w:numId="23">
    <w:abstractNumId w:val="5"/>
  </w:num>
  <w:num w:numId="2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5">
    <w:abstractNumId w:val="20"/>
  </w:num>
  <w:num w:numId="26">
    <w:abstractNumId w:val="1"/>
  </w:num>
  <w:num w:numId="2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23"/>
  </w:num>
  <w:num w:numId="34">
    <w:abstractNumId w:val="11"/>
  </w:num>
  <w:num w:numId="35">
    <w:abstractNumId w:val="16"/>
  </w:num>
  <w:num w:numId="36">
    <w:abstractNumId w:val="7"/>
  </w:num>
  <w:num w:numId="37">
    <w:abstractNumId w:val="18"/>
  </w:num>
  <w:num w:numId="38">
    <w:abstractNumId w:val="4"/>
  </w:num>
  <w:num w:numId="39">
    <w:abstractNumId w:val="22"/>
  </w:num>
  <w:num w:numId="40">
    <w:abstractNumId w:val="9"/>
  </w:num>
  <w:num w:numId="41">
    <w:abstractNumId w:val="1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2"/>
    <w:docVar w:name="Resume Post Wizard Balloon" w:val="0"/>
  </w:docVars>
  <w:rsids>
    <w:rsidRoot w:val="005C3977"/>
    <w:rsid w:val="00005E27"/>
    <w:rsid w:val="00012BCF"/>
    <w:rsid w:val="00024AA5"/>
    <w:rsid w:val="00024D14"/>
    <w:rsid w:val="00026AE1"/>
    <w:rsid w:val="00026E0B"/>
    <w:rsid w:val="00032ED6"/>
    <w:rsid w:val="000374A9"/>
    <w:rsid w:val="0004210C"/>
    <w:rsid w:val="00042BBE"/>
    <w:rsid w:val="00044EE3"/>
    <w:rsid w:val="00051D82"/>
    <w:rsid w:val="00060D82"/>
    <w:rsid w:val="000724B6"/>
    <w:rsid w:val="00072AF7"/>
    <w:rsid w:val="000826E4"/>
    <w:rsid w:val="00083B5F"/>
    <w:rsid w:val="00083C7E"/>
    <w:rsid w:val="00091D34"/>
    <w:rsid w:val="00094A63"/>
    <w:rsid w:val="000A56F8"/>
    <w:rsid w:val="000A5E0B"/>
    <w:rsid w:val="000A6EED"/>
    <w:rsid w:val="000B0592"/>
    <w:rsid w:val="000B46A6"/>
    <w:rsid w:val="000C7F48"/>
    <w:rsid w:val="000D566A"/>
    <w:rsid w:val="000E36AC"/>
    <w:rsid w:val="000F3AEE"/>
    <w:rsid w:val="000F5248"/>
    <w:rsid w:val="0010216D"/>
    <w:rsid w:val="00107950"/>
    <w:rsid w:val="0011604D"/>
    <w:rsid w:val="00125003"/>
    <w:rsid w:val="00137128"/>
    <w:rsid w:val="00140071"/>
    <w:rsid w:val="00140189"/>
    <w:rsid w:val="00142BFB"/>
    <w:rsid w:val="00143B75"/>
    <w:rsid w:val="00147E1C"/>
    <w:rsid w:val="00155A0B"/>
    <w:rsid w:val="00156523"/>
    <w:rsid w:val="00156FEE"/>
    <w:rsid w:val="00180CE6"/>
    <w:rsid w:val="001849C2"/>
    <w:rsid w:val="00186074"/>
    <w:rsid w:val="001918B2"/>
    <w:rsid w:val="001A47E0"/>
    <w:rsid w:val="001B0E81"/>
    <w:rsid w:val="001B727A"/>
    <w:rsid w:val="001C43A6"/>
    <w:rsid w:val="001C4957"/>
    <w:rsid w:val="001C4C0B"/>
    <w:rsid w:val="001D3A4B"/>
    <w:rsid w:val="001E44E7"/>
    <w:rsid w:val="001E6E07"/>
    <w:rsid w:val="001F5F5D"/>
    <w:rsid w:val="001F77F4"/>
    <w:rsid w:val="00200779"/>
    <w:rsid w:val="0020574B"/>
    <w:rsid w:val="0021549C"/>
    <w:rsid w:val="00221A7D"/>
    <w:rsid w:val="00226BBE"/>
    <w:rsid w:val="00234529"/>
    <w:rsid w:val="00236E7F"/>
    <w:rsid w:val="00241F75"/>
    <w:rsid w:val="00244AAD"/>
    <w:rsid w:val="00251A40"/>
    <w:rsid w:val="002528FD"/>
    <w:rsid w:val="00252A12"/>
    <w:rsid w:val="0025483A"/>
    <w:rsid w:val="00254EC1"/>
    <w:rsid w:val="0026261D"/>
    <w:rsid w:val="002740D6"/>
    <w:rsid w:val="0027741C"/>
    <w:rsid w:val="002800D9"/>
    <w:rsid w:val="00283B4C"/>
    <w:rsid w:val="0028615B"/>
    <w:rsid w:val="00297529"/>
    <w:rsid w:val="002A7A57"/>
    <w:rsid w:val="002B2F68"/>
    <w:rsid w:val="002B38D7"/>
    <w:rsid w:val="002B564F"/>
    <w:rsid w:val="002C09AD"/>
    <w:rsid w:val="002C28DC"/>
    <w:rsid w:val="002C31D8"/>
    <w:rsid w:val="002C34A0"/>
    <w:rsid w:val="002C70A8"/>
    <w:rsid w:val="002C722F"/>
    <w:rsid w:val="002D0F7D"/>
    <w:rsid w:val="002D24B5"/>
    <w:rsid w:val="002D4293"/>
    <w:rsid w:val="002D78C9"/>
    <w:rsid w:val="002D7D57"/>
    <w:rsid w:val="002E148A"/>
    <w:rsid w:val="002E19B5"/>
    <w:rsid w:val="002F27B4"/>
    <w:rsid w:val="002F71C4"/>
    <w:rsid w:val="003013E0"/>
    <w:rsid w:val="00302D24"/>
    <w:rsid w:val="00302DA7"/>
    <w:rsid w:val="003057FE"/>
    <w:rsid w:val="003068D0"/>
    <w:rsid w:val="0030764C"/>
    <w:rsid w:val="00310159"/>
    <w:rsid w:val="00310558"/>
    <w:rsid w:val="00325C51"/>
    <w:rsid w:val="0032765A"/>
    <w:rsid w:val="00352849"/>
    <w:rsid w:val="003551CB"/>
    <w:rsid w:val="00376EC6"/>
    <w:rsid w:val="0037765B"/>
    <w:rsid w:val="00377825"/>
    <w:rsid w:val="00377F2D"/>
    <w:rsid w:val="0038134B"/>
    <w:rsid w:val="003822BC"/>
    <w:rsid w:val="003906A2"/>
    <w:rsid w:val="00392317"/>
    <w:rsid w:val="003A21F1"/>
    <w:rsid w:val="003B5720"/>
    <w:rsid w:val="003C756D"/>
    <w:rsid w:val="003D0B49"/>
    <w:rsid w:val="003D3D49"/>
    <w:rsid w:val="003D7043"/>
    <w:rsid w:val="003E0927"/>
    <w:rsid w:val="003E4267"/>
    <w:rsid w:val="003E5876"/>
    <w:rsid w:val="003E5A2A"/>
    <w:rsid w:val="003E61A2"/>
    <w:rsid w:val="003E71F4"/>
    <w:rsid w:val="003F2CB0"/>
    <w:rsid w:val="003F47BF"/>
    <w:rsid w:val="003F55AC"/>
    <w:rsid w:val="00410820"/>
    <w:rsid w:val="00414D5C"/>
    <w:rsid w:val="00434327"/>
    <w:rsid w:val="00450669"/>
    <w:rsid w:val="0045232A"/>
    <w:rsid w:val="004566DF"/>
    <w:rsid w:val="004607DF"/>
    <w:rsid w:val="00461538"/>
    <w:rsid w:val="004640D2"/>
    <w:rsid w:val="004648C7"/>
    <w:rsid w:val="00470D78"/>
    <w:rsid w:val="00472AD7"/>
    <w:rsid w:val="0047689E"/>
    <w:rsid w:val="00482FF3"/>
    <w:rsid w:val="00483999"/>
    <w:rsid w:val="00485364"/>
    <w:rsid w:val="00487325"/>
    <w:rsid w:val="00494B54"/>
    <w:rsid w:val="0049767B"/>
    <w:rsid w:val="004A097F"/>
    <w:rsid w:val="004A2B56"/>
    <w:rsid w:val="004A3364"/>
    <w:rsid w:val="004A77CB"/>
    <w:rsid w:val="004C4826"/>
    <w:rsid w:val="004D12C2"/>
    <w:rsid w:val="004D1A36"/>
    <w:rsid w:val="004D2125"/>
    <w:rsid w:val="004D4413"/>
    <w:rsid w:val="004D44CB"/>
    <w:rsid w:val="004E274B"/>
    <w:rsid w:val="004E5C29"/>
    <w:rsid w:val="004E78D3"/>
    <w:rsid w:val="004F10B9"/>
    <w:rsid w:val="004F714E"/>
    <w:rsid w:val="005073FC"/>
    <w:rsid w:val="00510325"/>
    <w:rsid w:val="005125F7"/>
    <w:rsid w:val="00515720"/>
    <w:rsid w:val="00515F48"/>
    <w:rsid w:val="0052478F"/>
    <w:rsid w:val="005338D8"/>
    <w:rsid w:val="00543043"/>
    <w:rsid w:val="00546001"/>
    <w:rsid w:val="005513B3"/>
    <w:rsid w:val="00566B98"/>
    <w:rsid w:val="00572957"/>
    <w:rsid w:val="0058002F"/>
    <w:rsid w:val="00581999"/>
    <w:rsid w:val="00583345"/>
    <w:rsid w:val="00590329"/>
    <w:rsid w:val="00591D6A"/>
    <w:rsid w:val="00592554"/>
    <w:rsid w:val="00593990"/>
    <w:rsid w:val="005950AB"/>
    <w:rsid w:val="005954F2"/>
    <w:rsid w:val="00596093"/>
    <w:rsid w:val="005B378C"/>
    <w:rsid w:val="005B7BED"/>
    <w:rsid w:val="005C13C9"/>
    <w:rsid w:val="005C2AFA"/>
    <w:rsid w:val="005C3977"/>
    <w:rsid w:val="005C4E92"/>
    <w:rsid w:val="005C766D"/>
    <w:rsid w:val="005E7D19"/>
    <w:rsid w:val="005F4D1F"/>
    <w:rsid w:val="005F573E"/>
    <w:rsid w:val="005F70E7"/>
    <w:rsid w:val="005F7357"/>
    <w:rsid w:val="005F73F8"/>
    <w:rsid w:val="00600ED8"/>
    <w:rsid w:val="00600F41"/>
    <w:rsid w:val="00611B0E"/>
    <w:rsid w:val="006176A8"/>
    <w:rsid w:val="00632672"/>
    <w:rsid w:val="00633A28"/>
    <w:rsid w:val="006474ED"/>
    <w:rsid w:val="0065079C"/>
    <w:rsid w:val="00651868"/>
    <w:rsid w:val="006650A6"/>
    <w:rsid w:val="00665D78"/>
    <w:rsid w:val="00667C0D"/>
    <w:rsid w:val="00674D86"/>
    <w:rsid w:val="00680318"/>
    <w:rsid w:val="00690A51"/>
    <w:rsid w:val="006A090E"/>
    <w:rsid w:val="006B175C"/>
    <w:rsid w:val="006B4016"/>
    <w:rsid w:val="006B5E50"/>
    <w:rsid w:val="006B6455"/>
    <w:rsid w:val="006B6512"/>
    <w:rsid w:val="006C203D"/>
    <w:rsid w:val="006C5147"/>
    <w:rsid w:val="006C5C8B"/>
    <w:rsid w:val="006C70C0"/>
    <w:rsid w:val="006D7261"/>
    <w:rsid w:val="006E14BE"/>
    <w:rsid w:val="006F08CE"/>
    <w:rsid w:val="006F0C6D"/>
    <w:rsid w:val="006F2E90"/>
    <w:rsid w:val="006F7A59"/>
    <w:rsid w:val="00711C86"/>
    <w:rsid w:val="00713316"/>
    <w:rsid w:val="0071538E"/>
    <w:rsid w:val="00716020"/>
    <w:rsid w:val="00722B0B"/>
    <w:rsid w:val="00725FAF"/>
    <w:rsid w:val="00727310"/>
    <w:rsid w:val="00730994"/>
    <w:rsid w:val="00732E93"/>
    <w:rsid w:val="00733861"/>
    <w:rsid w:val="007436DF"/>
    <w:rsid w:val="007510E1"/>
    <w:rsid w:val="00751B58"/>
    <w:rsid w:val="00752E51"/>
    <w:rsid w:val="007738A0"/>
    <w:rsid w:val="00781408"/>
    <w:rsid w:val="00781F99"/>
    <w:rsid w:val="0078584D"/>
    <w:rsid w:val="007916E2"/>
    <w:rsid w:val="007935B3"/>
    <w:rsid w:val="007A6668"/>
    <w:rsid w:val="007B0BE2"/>
    <w:rsid w:val="007B3C2D"/>
    <w:rsid w:val="007C35EE"/>
    <w:rsid w:val="007C59B0"/>
    <w:rsid w:val="007D38C0"/>
    <w:rsid w:val="007E0D67"/>
    <w:rsid w:val="007E2734"/>
    <w:rsid w:val="007E4DDF"/>
    <w:rsid w:val="007E763E"/>
    <w:rsid w:val="007F1596"/>
    <w:rsid w:val="007F703F"/>
    <w:rsid w:val="00800C47"/>
    <w:rsid w:val="008046CB"/>
    <w:rsid w:val="00806731"/>
    <w:rsid w:val="0081095F"/>
    <w:rsid w:val="00810B5D"/>
    <w:rsid w:val="00811D32"/>
    <w:rsid w:val="00814A05"/>
    <w:rsid w:val="0081541D"/>
    <w:rsid w:val="008168B6"/>
    <w:rsid w:val="008244CD"/>
    <w:rsid w:val="0082562A"/>
    <w:rsid w:val="00825E79"/>
    <w:rsid w:val="00826599"/>
    <w:rsid w:val="0083497E"/>
    <w:rsid w:val="00834EDE"/>
    <w:rsid w:val="00847395"/>
    <w:rsid w:val="008502AC"/>
    <w:rsid w:val="0085519A"/>
    <w:rsid w:val="00855B32"/>
    <w:rsid w:val="00867618"/>
    <w:rsid w:val="00871C5B"/>
    <w:rsid w:val="00871E07"/>
    <w:rsid w:val="008767F5"/>
    <w:rsid w:val="00881D6A"/>
    <w:rsid w:val="00884C4F"/>
    <w:rsid w:val="008A0D69"/>
    <w:rsid w:val="008C5437"/>
    <w:rsid w:val="008D336E"/>
    <w:rsid w:val="008E3EB1"/>
    <w:rsid w:val="008E3F15"/>
    <w:rsid w:val="0090682C"/>
    <w:rsid w:val="00910F4D"/>
    <w:rsid w:val="00911349"/>
    <w:rsid w:val="0091419D"/>
    <w:rsid w:val="00920FD1"/>
    <w:rsid w:val="00923C34"/>
    <w:rsid w:val="00927EAC"/>
    <w:rsid w:val="0093564E"/>
    <w:rsid w:val="00936398"/>
    <w:rsid w:val="0093643C"/>
    <w:rsid w:val="00937F53"/>
    <w:rsid w:val="0094326E"/>
    <w:rsid w:val="00950D16"/>
    <w:rsid w:val="0096193C"/>
    <w:rsid w:val="00972B25"/>
    <w:rsid w:val="00976833"/>
    <w:rsid w:val="00981AB4"/>
    <w:rsid w:val="00993834"/>
    <w:rsid w:val="00994DDF"/>
    <w:rsid w:val="009954C6"/>
    <w:rsid w:val="009A272E"/>
    <w:rsid w:val="009A5B9C"/>
    <w:rsid w:val="009B1DDF"/>
    <w:rsid w:val="009C07D6"/>
    <w:rsid w:val="009D0279"/>
    <w:rsid w:val="009D1FC0"/>
    <w:rsid w:val="009E78E7"/>
    <w:rsid w:val="009F3373"/>
    <w:rsid w:val="009F4621"/>
    <w:rsid w:val="009F62EF"/>
    <w:rsid w:val="009F7268"/>
    <w:rsid w:val="009F7DDB"/>
    <w:rsid w:val="00A00670"/>
    <w:rsid w:val="00A0593E"/>
    <w:rsid w:val="00A1169B"/>
    <w:rsid w:val="00A14857"/>
    <w:rsid w:val="00A16439"/>
    <w:rsid w:val="00A2072B"/>
    <w:rsid w:val="00A31E4F"/>
    <w:rsid w:val="00A32106"/>
    <w:rsid w:val="00A3528D"/>
    <w:rsid w:val="00A369F5"/>
    <w:rsid w:val="00A45BB4"/>
    <w:rsid w:val="00A5126E"/>
    <w:rsid w:val="00A53F9A"/>
    <w:rsid w:val="00A5646B"/>
    <w:rsid w:val="00A564A8"/>
    <w:rsid w:val="00A62BB5"/>
    <w:rsid w:val="00A66F02"/>
    <w:rsid w:val="00A7017B"/>
    <w:rsid w:val="00A76C8B"/>
    <w:rsid w:val="00A87431"/>
    <w:rsid w:val="00A913BC"/>
    <w:rsid w:val="00A94786"/>
    <w:rsid w:val="00A94FC5"/>
    <w:rsid w:val="00AA511D"/>
    <w:rsid w:val="00AA72F9"/>
    <w:rsid w:val="00AB0BAD"/>
    <w:rsid w:val="00AB2F4A"/>
    <w:rsid w:val="00AB38D9"/>
    <w:rsid w:val="00AB4527"/>
    <w:rsid w:val="00AC1F7F"/>
    <w:rsid w:val="00AC5721"/>
    <w:rsid w:val="00AD3CBF"/>
    <w:rsid w:val="00AE7426"/>
    <w:rsid w:val="00AF36D9"/>
    <w:rsid w:val="00AF59ED"/>
    <w:rsid w:val="00B0065E"/>
    <w:rsid w:val="00B05451"/>
    <w:rsid w:val="00B060C6"/>
    <w:rsid w:val="00B06B79"/>
    <w:rsid w:val="00B1089E"/>
    <w:rsid w:val="00B14F4E"/>
    <w:rsid w:val="00B16F0D"/>
    <w:rsid w:val="00B23EB8"/>
    <w:rsid w:val="00B307FE"/>
    <w:rsid w:val="00B31FBB"/>
    <w:rsid w:val="00B344F6"/>
    <w:rsid w:val="00B359E8"/>
    <w:rsid w:val="00B37DD1"/>
    <w:rsid w:val="00B438C5"/>
    <w:rsid w:val="00B44E35"/>
    <w:rsid w:val="00B4778C"/>
    <w:rsid w:val="00B5171A"/>
    <w:rsid w:val="00B51BBC"/>
    <w:rsid w:val="00B53C77"/>
    <w:rsid w:val="00B6252D"/>
    <w:rsid w:val="00B635F2"/>
    <w:rsid w:val="00B64C6E"/>
    <w:rsid w:val="00B66EAF"/>
    <w:rsid w:val="00B71626"/>
    <w:rsid w:val="00B74A60"/>
    <w:rsid w:val="00B77384"/>
    <w:rsid w:val="00B902EA"/>
    <w:rsid w:val="00B903CB"/>
    <w:rsid w:val="00B9476F"/>
    <w:rsid w:val="00BA1C23"/>
    <w:rsid w:val="00BA537D"/>
    <w:rsid w:val="00BA5BDB"/>
    <w:rsid w:val="00BB2EC0"/>
    <w:rsid w:val="00BB30B1"/>
    <w:rsid w:val="00BB3D70"/>
    <w:rsid w:val="00BC1667"/>
    <w:rsid w:val="00BC1B2A"/>
    <w:rsid w:val="00BD230A"/>
    <w:rsid w:val="00BE5027"/>
    <w:rsid w:val="00BF1297"/>
    <w:rsid w:val="00BF1CBD"/>
    <w:rsid w:val="00BF5F45"/>
    <w:rsid w:val="00C0026D"/>
    <w:rsid w:val="00C200C2"/>
    <w:rsid w:val="00C408E6"/>
    <w:rsid w:val="00C43849"/>
    <w:rsid w:val="00C450C8"/>
    <w:rsid w:val="00C47B20"/>
    <w:rsid w:val="00C51C7D"/>
    <w:rsid w:val="00C52711"/>
    <w:rsid w:val="00C645A2"/>
    <w:rsid w:val="00C65014"/>
    <w:rsid w:val="00C65728"/>
    <w:rsid w:val="00C71CAA"/>
    <w:rsid w:val="00C72E3B"/>
    <w:rsid w:val="00C750F7"/>
    <w:rsid w:val="00C816DE"/>
    <w:rsid w:val="00C852C3"/>
    <w:rsid w:val="00C91D74"/>
    <w:rsid w:val="00CA4C1E"/>
    <w:rsid w:val="00CA51DC"/>
    <w:rsid w:val="00CB74C0"/>
    <w:rsid w:val="00CC43DB"/>
    <w:rsid w:val="00CC4DBA"/>
    <w:rsid w:val="00CC51B6"/>
    <w:rsid w:val="00CD2498"/>
    <w:rsid w:val="00CD4B55"/>
    <w:rsid w:val="00CD68E2"/>
    <w:rsid w:val="00CD6916"/>
    <w:rsid w:val="00CE46C6"/>
    <w:rsid w:val="00CE4BBA"/>
    <w:rsid w:val="00CF06DE"/>
    <w:rsid w:val="00CF796A"/>
    <w:rsid w:val="00D05AA4"/>
    <w:rsid w:val="00D12DAB"/>
    <w:rsid w:val="00D15572"/>
    <w:rsid w:val="00D27C7F"/>
    <w:rsid w:val="00D5237F"/>
    <w:rsid w:val="00D61E17"/>
    <w:rsid w:val="00D64E03"/>
    <w:rsid w:val="00D67008"/>
    <w:rsid w:val="00D6750C"/>
    <w:rsid w:val="00D73211"/>
    <w:rsid w:val="00D755C4"/>
    <w:rsid w:val="00D84284"/>
    <w:rsid w:val="00D90A53"/>
    <w:rsid w:val="00D9552B"/>
    <w:rsid w:val="00DA270C"/>
    <w:rsid w:val="00DA63E3"/>
    <w:rsid w:val="00DA6CC2"/>
    <w:rsid w:val="00DA75B9"/>
    <w:rsid w:val="00DB0378"/>
    <w:rsid w:val="00DB1464"/>
    <w:rsid w:val="00DB2EA4"/>
    <w:rsid w:val="00DB65E1"/>
    <w:rsid w:val="00DC4CE4"/>
    <w:rsid w:val="00DC4D0E"/>
    <w:rsid w:val="00DC6E48"/>
    <w:rsid w:val="00DD6705"/>
    <w:rsid w:val="00DD6D58"/>
    <w:rsid w:val="00DE62E2"/>
    <w:rsid w:val="00DF1097"/>
    <w:rsid w:val="00DF1761"/>
    <w:rsid w:val="00E04606"/>
    <w:rsid w:val="00E059A7"/>
    <w:rsid w:val="00E06C0C"/>
    <w:rsid w:val="00E076C8"/>
    <w:rsid w:val="00E17572"/>
    <w:rsid w:val="00E27511"/>
    <w:rsid w:val="00E306A6"/>
    <w:rsid w:val="00E316F5"/>
    <w:rsid w:val="00E333C2"/>
    <w:rsid w:val="00E349D7"/>
    <w:rsid w:val="00E41AF4"/>
    <w:rsid w:val="00E529F4"/>
    <w:rsid w:val="00E571A2"/>
    <w:rsid w:val="00E63681"/>
    <w:rsid w:val="00E7576B"/>
    <w:rsid w:val="00E803B7"/>
    <w:rsid w:val="00E83734"/>
    <w:rsid w:val="00E84611"/>
    <w:rsid w:val="00E8712F"/>
    <w:rsid w:val="00E952FD"/>
    <w:rsid w:val="00E95850"/>
    <w:rsid w:val="00EA7315"/>
    <w:rsid w:val="00EB39B3"/>
    <w:rsid w:val="00EB3F11"/>
    <w:rsid w:val="00EB5BF4"/>
    <w:rsid w:val="00EC1AEF"/>
    <w:rsid w:val="00EC1B60"/>
    <w:rsid w:val="00EC7E38"/>
    <w:rsid w:val="00EE19D4"/>
    <w:rsid w:val="00EE2B50"/>
    <w:rsid w:val="00EE748D"/>
    <w:rsid w:val="00EF423A"/>
    <w:rsid w:val="00F05C81"/>
    <w:rsid w:val="00F06E43"/>
    <w:rsid w:val="00F117E0"/>
    <w:rsid w:val="00F3043C"/>
    <w:rsid w:val="00F30BE6"/>
    <w:rsid w:val="00F41FFB"/>
    <w:rsid w:val="00F5058B"/>
    <w:rsid w:val="00F5151B"/>
    <w:rsid w:val="00F555B4"/>
    <w:rsid w:val="00F669C6"/>
    <w:rsid w:val="00F75366"/>
    <w:rsid w:val="00F869D4"/>
    <w:rsid w:val="00F91AE7"/>
    <w:rsid w:val="00FA6757"/>
    <w:rsid w:val="00FA74BD"/>
    <w:rsid w:val="00FB0987"/>
    <w:rsid w:val="00FB1A62"/>
    <w:rsid w:val="00FB493A"/>
    <w:rsid w:val="00FB5EFC"/>
    <w:rsid w:val="00FD3D82"/>
    <w:rsid w:val="00FD4208"/>
    <w:rsid w:val="00FE04B3"/>
    <w:rsid w:val="00FE1325"/>
    <w:rsid w:val="00FE4094"/>
    <w:rsid w:val="00FE6E43"/>
    <w:rsid w:val="00FF02AC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99887"/>
  <w15:docId w15:val="{54864530-FEB5-4DA8-B9ED-139EAF03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0C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A270C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DA270C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DA270C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DA270C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DA270C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DA270C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A270C"/>
    <w:pPr>
      <w:keepNext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DA270C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DA270C"/>
    <w:pPr>
      <w:spacing w:after="220" w:line="240" w:lineRule="atLeast"/>
    </w:pPr>
  </w:style>
  <w:style w:type="paragraph" w:customStyle="1" w:styleId="HeaderBase">
    <w:name w:val="Header Base"/>
    <w:basedOn w:val="Normal"/>
    <w:rsid w:val="00DA270C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DA270C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DA270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DA270C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DA270C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DA270C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DA270C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DA270C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DA270C"/>
    <w:pPr>
      <w:keepNext/>
    </w:pPr>
  </w:style>
  <w:style w:type="paragraph" w:customStyle="1" w:styleId="CityState">
    <w:name w:val="City/State"/>
    <w:basedOn w:val="BodyText"/>
    <w:next w:val="BodyText"/>
    <w:rsid w:val="00DA270C"/>
    <w:pPr>
      <w:keepNext/>
    </w:pPr>
  </w:style>
  <w:style w:type="paragraph" w:customStyle="1" w:styleId="Institution">
    <w:name w:val="Institution"/>
    <w:basedOn w:val="Normal"/>
    <w:next w:val="Achievement"/>
    <w:rsid w:val="00DA270C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DA270C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DA270C"/>
  </w:style>
  <w:style w:type="paragraph" w:styleId="Footer">
    <w:name w:val="footer"/>
    <w:basedOn w:val="HeaderBase"/>
    <w:rsid w:val="00DA270C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DA270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DA270C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DA270C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DA270C"/>
    <w:rPr>
      <w:sz w:val="24"/>
    </w:rPr>
  </w:style>
  <w:style w:type="character" w:styleId="Emphasis">
    <w:name w:val="Emphasis"/>
    <w:qFormat/>
    <w:rsid w:val="00DA270C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DA270C"/>
    <w:pPr>
      <w:ind w:left="720"/>
    </w:pPr>
  </w:style>
  <w:style w:type="character" w:customStyle="1" w:styleId="Job">
    <w:name w:val="Job"/>
    <w:basedOn w:val="DefaultParagraphFont"/>
    <w:rsid w:val="00DA270C"/>
  </w:style>
  <w:style w:type="paragraph" w:customStyle="1" w:styleId="PersonalData">
    <w:name w:val="Personal Data"/>
    <w:basedOn w:val="BodyText"/>
    <w:rsid w:val="00DA270C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DA270C"/>
    <w:pPr>
      <w:spacing w:before="60"/>
    </w:pPr>
  </w:style>
  <w:style w:type="paragraph" w:customStyle="1" w:styleId="NoTitle">
    <w:name w:val="No Title"/>
    <w:basedOn w:val="SectionTitle"/>
    <w:rsid w:val="00DA270C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DA270C"/>
    <w:pPr>
      <w:spacing w:before="220"/>
      <w:ind w:left="245" w:hanging="245"/>
    </w:pPr>
  </w:style>
  <w:style w:type="paragraph" w:styleId="BodyTextIndent2">
    <w:name w:val="Body Text Indent 2"/>
    <w:basedOn w:val="Normal"/>
    <w:rsid w:val="00DA270C"/>
    <w:pPr>
      <w:ind w:left="-832"/>
    </w:pPr>
  </w:style>
  <w:style w:type="paragraph" w:styleId="BodyText3">
    <w:name w:val="Body Text 3"/>
    <w:basedOn w:val="Normal"/>
    <w:link w:val="BodyText3Char"/>
    <w:semiHidden/>
    <w:unhideWhenUsed/>
    <w:rsid w:val="00012B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12BCF"/>
    <w:rPr>
      <w:rFonts w:ascii="Garamond" w:hAnsi="Garamond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AF"/>
    <w:pPr>
      <w:ind w:left="720"/>
      <w:contextualSpacing/>
    </w:pPr>
  </w:style>
  <w:style w:type="paragraph" w:styleId="NoSpacing">
    <w:name w:val="No Spacing"/>
    <w:uiPriority w:val="1"/>
    <w:qFormat/>
    <w:rsid w:val="00FA74BD"/>
    <w:rPr>
      <w:rFonts w:ascii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717">
          <w:marLeft w:val="50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428">
          <w:marLeft w:val="50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002">
          <w:marLeft w:val="50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180">
          <w:marLeft w:val="50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036">
          <w:marLeft w:val="50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Office\Templates\1033\Resume Wizard.wiz</Template>
  <TotalTime>3</TotalTime>
  <Pages>2</Pages>
  <Words>571</Words>
  <Characters>3257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Toshiba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AMIT_MBD</dc:creator>
  <cp:lastModifiedBy>Ramesh S</cp:lastModifiedBy>
  <cp:revision>2</cp:revision>
  <cp:lastPrinted>2018-08-09T04:25:00Z</cp:lastPrinted>
  <dcterms:created xsi:type="dcterms:W3CDTF">2020-10-10T10:39:00Z</dcterms:created>
  <dcterms:modified xsi:type="dcterms:W3CDTF">2020-10-10T10:39:00Z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